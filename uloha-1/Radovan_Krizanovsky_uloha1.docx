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7FDACDB6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B423AB">
                                    <w:rPr>
                                      <w:lang w:bidi="sk-SK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7FDACDB6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B423AB">
                              <w:rPr>
                                <w:lang w:bidi="sk-SK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4D64FDB6" w14:textId="5DC3CB2C" w:rsidR="00896701" w:rsidRPr="00637953" w:rsidRDefault="00B423AB" w:rsidP="00896701">
      <w:pPr>
        <w:pStyle w:val="Prjemca"/>
        <w:spacing w:after="840"/>
        <w:rPr>
          <w:sz w:val="36"/>
          <w:szCs w:val="36"/>
        </w:rPr>
      </w:pPr>
      <w:r>
        <w:rPr>
          <w:sz w:val="36"/>
          <w:szCs w:val="36"/>
        </w:rPr>
        <w:t>Globálne minimum v</w:t>
      </w:r>
      <w:r w:rsidR="003E55E5">
        <w:rPr>
          <w:sz w:val="36"/>
          <w:szCs w:val="36"/>
        </w:rPr>
        <w:t> Rastriginovej funkcii</w:t>
      </w:r>
    </w:p>
    <w:p w14:paraId="609F4A6D" w14:textId="2AB5C0E7" w:rsidR="00026D0D" w:rsidRDefault="00625600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V tomto zadaní sme v prostredí Matlab programovali</w:t>
      </w:r>
      <w:r w:rsidR="003E55E5">
        <w:rPr>
          <w:b w:val="0"/>
          <w:bCs w:val="0"/>
        </w:rPr>
        <w:t xml:space="preserve"> </w:t>
      </w:r>
      <w:r w:rsidR="00AA01D8">
        <w:rPr>
          <w:b w:val="0"/>
          <w:bCs w:val="0"/>
        </w:rPr>
        <w:t>algoritmus</w:t>
      </w:r>
      <w:r>
        <w:rPr>
          <w:b w:val="0"/>
          <w:bCs w:val="0"/>
        </w:rPr>
        <w:t xml:space="preserve"> na nájdenie globálneho minima </w:t>
      </w:r>
      <w:r w:rsidR="003E55E5">
        <w:rPr>
          <w:b w:val="0"/>
          <w:bCs w:val="0"/>
        </w:rPr>
        <w:t>Rastriginovej funkcii 10 premenných.</w:t>
      </w:r>
    </w:p>
    <w:p w14:paraId="455BD07A" w14:textId="61CF3A9E" w:rsidR="00026D0D" w:rsidRDefault="003E55E5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 xml:space="preserve">Zadefinovali sme si funkciu a obmedzili parametre na rozmedzie </w:t>
      </w:r>
      <w:r w:rsidRPr="00AA6ED6">
        <w:t>-5.12</w:t>
      </w:r>
      <w:r>
        <w:rPr>
          <w:b w:val="0"/>
          <w:bCs w:val="0"/>
        </w:rPr>
        <w:t xml:space="preserve"> až </w:t>
      </w:r>
      <w:r w:rsidRPr="00AA6ED6">
        <w:t>5.12</w:t>
      </w:r>
      <w:r w:rsidR="00D138AB">
        <w:t>.</w:t>
      </w:r>
    </w:p>
    <w:p w14:paraId="2D329A76" w14:textId="4A0844AA" w:rsidR="00026D0D" w:rsidRDefault="00AA6ED6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Celý algoritmus je reprezentovaný ako funkcia s prepínačom hold on/off pre prípad</w:t>
      </w:r>
      <w:r w:rsidR="00663D94">
        <w:rPr>
          <w:b w:val="0"/>
          <w:bCs w:val="0"/>
        </w:rPr>
        <w:t>,</w:t>
      </w:r>
      <w:r>
        <w:rPr>
          <w:b w:val="0"/>
          <w:bCs w:val="0"/>
        </w:rPr>
        <w:t xml:space="preserve"> že chceme zavolať algoritmus viackrát (napríklad s rôznymi parametrami) a vykresliť krivky hodnotového grafu na tú istú plochu.</w:t>
      </w:r>
    </w:p>
    <w:p w14:paraId="558FD1D4" w14:textId="0307EB0A" w:rsidR="00AA01D8" w:rsidRPr="00026D0D" w:rsidRDefault="00AA6ED6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 xml:space="preserve">Po základných nastaveniach vytvoríme populáciu a k nej </w:t>
      </w:r>
      <w:r w:rsidR="00AD5FD6">
        <w:rPr>
          <w:b w:val="0"/>
          <w:bCs w:val="0"/>
        </w:rPr>
        <w:t>vektor s</w:t>
      </w:r>
      <w:r w:rsidR="00663D94">
        <w:rPr>
          <w:b w:val="0"/>
          <w:bCs w:val="0"/>
        </w:rPr>
        <w:t> </w:t>
      </w:r>
      <w:r w:rsidR="00AD5FD6">
        <w:rPr>
          <w:b w:val="0"/>
          <w:bCs w:val="0"/>
        </w:rPr>
        <w:t>hodnotami</w:t>
      </w:r>
      <w:r w:rsidR="00663D94">
        <w:rPr>
          <w:b w:val="0"/>
          <w:bCs w:val="0"/>
        </w:rPr>
        <w:t>,</w:t>
      </w:r>
      <w:r w:rsidR="00AD5FD6">
        <w:rPr>
          <w:b w:val="0"/>
          <w:bCs w:val="0"/>
        </w:rPr>
        <w:t xml:space="preserve"> ktoré dosahuje jedinec s jeho genetickou informáciou</w:t>
      </w:r>
      <w:r w:rsidR="00D138AB">
        <w:rPr>
          <w:b w:val="0"/>
          <w:bCs w:val="0"/>
        </w:rPr>
        <w:t>.</w:t>
      </w:r>
    </w:p>
    <w:p w14:paraId="77DD566A" w14:textId="1B118939" w:rsidR="00026D0D" w:rsidRPr="00896701" w:rsidRDefault="00AD5FD6" w:rsidP="00896701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>
        <w:rPr>
          <w:b w:val="0"/>
          <w:bCs w:val="0"/>
        </w:rPr>
        <w:t>Následne sa spustí cyklus</w:t>
      </w:r>
      <w:r w:rsidR="00663D94">
        <w:rPr>
          <w:b w:val="0"/>
          <w:bCs w:val="0"/>
        </w:rPr>
        <w:t>,</w:t>
      </w:r>
      <w:r>
        <w:rPr>
          <w:b w:val="0"/>
          <w:bCs w:val="0"/>
        </w:rPr>
        <w:t xml:space="preserve"> v ktorom je na začiatku znova ohodnotení každý nový alebo predošl</w:t>
      </w:r>
      <w:r w:rsidR="00663D94">
        <w:rPr>
          <w:b w:val="0"/>
          <w:bCs w:val="0"/>
        </w:rPr>
        <w:t>ý</w:t>
      </w:r>
      <w:r>
        <w:rPr>
          <w:b w:val="0"/>
          <w:bCs w:val="0"/>
        </w:rPr>
        <w:t xml:space="preserve"> úspešný jedinec</w:t>
      </w:r>
      <w:r w:rsidR="00D138AB">
        <w:rPr>
          <w:b w:val="0"/>
          <w:bCs w:val="0"/>
        </w:rPr>
        <w:t>.</w:t>
      </w:r>
    </w:p>
    <w:p w14:paraId="1798FA94" w14:textId="6C32ABD7" w:rsidR="00B674EE" w:rsidRDefault="00AD5FD6" w:rsidP="00B674EE">
      <w:pPr>
        <w:pStyle w:val="Podpis"/>
        <w:spacing w:before="480" w:after="48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Keď sú jedince ohodnotené, nastane selekcia</w:t>
      </w:r>
      <w:r w:rsidR="00950DB9">
        <w:rPr>
          <w:b w:val="0"/>
          <w:bCs w:val="0"/>
          <w:color w:val="000000" w:themeColor="text1"/>
        </w:rPr>
        <w:t>,</w:t>
      </w:r>
      <w:r>
        <w:rPr>
          <w:b w:val="0"/>
          <w:bCs w:val="0"/>
          <w:color w:val="000000" w:themeColor="text1"/>
        </w:rPr>
        <w:t xml:space="preserve"> kde s</w:t>
      </w:r>
      <w:r w:rsidR="00B674EE">
        <w:rPr>
          <w:b w:val="0"/>
          <w:bCs w:val="0"/>
          <w:color w:val="000000" w:themeColor="text1"/>
        </w:rPr>
        <w:t>a vyberajú jednotlivci do ďalšej generácie</w:t>
      </w:r>
      <w:r w:rsidR="00950DB9">
        <w:rPr>
          <w:b w:val="0"/>
          <w:bCs w:val="0"/>
          <w:color w:val="000000" w:themeColor="text1"/>
        </w:rPr>
        <w:t>,</w:t>
      </w:r>
      <w:r w:rsidR="00B674EE">
        <w:rPr>
          <w:b w:val="0"/>
          <w:bCs w:val="0"/>
          <w:color w:val="000000" w:themeColor="text1"/>
        </w:rPr>
        <w:t xml:space="preserve"> ale aj pre úpravu genómu pomocou kríženia a</w:t>
      </w:r>
      <w:r w:rsidR="00D138AB">
        <w:rPr>
          <w:b w:val="0"/>
          <w:bCs w:val="0"/>
          <w:color w:val="000000" w:themeColor="text1"/>
        </w:rPr>
        <w:t> </w:t>
      </w:r>
      <w:r w:rsidR="00B674EE">
        <w:rPr>
          <w:b w:val="0"/>
          <w:bCs w:val="0"/>
          <w:color w:val="000000" w:themeColor="text1"/>
        </w:rPr>
        <w:t>mutácií</w:t>
      </w:r>
      <w:r w:rsidR="00D138AB">
        <w:rPr>
          <w:b w:val="0"/>
          <w:bCs w:val="0"/>
          <w:color w:val="000000" w:themeColor="text1"/>
        </w:rPr>
        <w:t>.</w:t>
      </w:r>
    </w:p>
    <w:p w14:paraId="1A015A93" w14:textId="6EF74F10" w:rsidR="00B674EE" w:rsidRPr="00B674EE" w:rsidRDefault="00B674EE" w:rsidP="00B674EE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>
        <w:rPr>
          <w:b w:val="0"/>
          <w:bCs w:val="0"/>
        </w:rPr>
        <w:t>Pre každú generáciu je vybraný jeden najúspešnejší jedinec</w:t>
      </w:r>
      <w:r w:rsidR="00950DB9">
        <w:rPr>
          <w:b w:val="0"/>
          <w:bCs w:val="0"/>
        </w:rPr>
        <w:t>,</w:t>
      </w:r>
      <w:r w:rsidR="00D138AB">
        <w:rPr>
          <w:b w:val="0"/>
          <w:bCs w:val="0"/>
        </w:rPr>
        <w:t xml:space="preserve"> ktorý bude zaznamenaný do zoradeného vektoru o veľkosti počtu generácií, z ktorého následne zostrojíme graf.</w:t>
      </w:r>
    </w:p>
    <w:p w14:paraId="0F560E22" w14:textId="51762BFD" w:rsidR="00B674EE" w:rsidRDefault="00B674EE" w:rsidP="005E3E9A">
      <w:pPr>
        <w:pStyle w:val="Podpis"/>
        <w:spacing w:before="480" w:after="480"/>
        <w:rPr>
          <w:b w:val="0"/>
          <w:bCs w:val="0"/>
          <w:color w:val="000000" w:themeColor="text1"/>
        </w:rPr>
      </w:pPr>
    </w:p>
    <w:p w14:paraId="3D825E2E" w14:textId="77777777" w:rsidR="00B674EE" w:rsidRDefault="00B674EE" w:rsidP="005E3E9A">
      <w:pPr>
        <w:pStyle w:val="Podpis"/>
        <w:spacing w:before="480" w:after="480"/>
        <w:rPr>
          <w:b w:val="0"/>
          <w:bCs w:val="0"/>
          <w:color w:val="000000" w:themeColor="text1"/>
        </w:rPr>
      </w:pPr>
    </w:p>
    <w:p w14:paraId="44E53A75" w14:textId="29007F95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32B523F" w14:textId="7FFEE990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6B619A65" w14:textId="5993D159" w:rsidR="005E3E9A" w:rsidRDefault="005E3E9A" w:rsidP="00D138AB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7CE37D5D" w14:textId="77777777" w:rsidR="00D138AB" w:rsidRDefault="00D138AB" w:rsidP="00D138A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26B2E6E" w14:textId="77777777" w:rsidR="000869C7" w:rsidRDefault="000869C7" w:rsidP="00D138AB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3A6C9BDD" w14:textId="74985113" w:rsidR="00D138AB" w:rsidRDefault="00D138AB" w:rsidP="00D138AB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Pri volaní hlavného algoritmu používame tieto </w:t>
      </w:r>
      <w:r w:rsidRPr="000869C7">
        <w:rPr>
          <w:color w:val="000000" w:themeColor="text1"/>
        </w:rPr>
        <w:t>parametre:</w:t>
      </w:r>
    </w:p>
    <w:p w14:paraId="1B101845" w14:textId="616A9C3F" w:rsidR="000869C7" w:rsidRDefault="000869C7" w:rsidP="00D138AB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noProof/>
          <w:color w:val="000000" w:themeColor="text1"/>
          <w:lang w:val="en-US"/>
        </w:rPr>
        <w:drawing>
          <wp:inline distT="0" distB="0" distL="0" distR="0" wp14:anchorId="03F38768" wp14:editId="1EB40E41">
            <wp:extent cx="6638925" cy="14478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4B48" w14:textId="0825CC4C" w:rsidR="000869C7" w:rsidRDefault="000869C7" w:rsidP="00D138AB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</w:p>
    <w:p w14:paraId="2D1B297F" w14:textId="61F867B4" w:rsidR="000869C7" w:rsidRPr="00851D12" w:rsidRDefault="00851D12" w:rsidP="00851D12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Volanie hlavného algoritmu s rôznymi </w:t>
      </w:r>
      <w:r w:rsidRPr="00851D12">
        <w:rPr>
          <w:color w:val="000000" w:themeColor="text1"/>
        </w:rPr>
        <w:t>veľkosťami populácie:</w:t>
      </w:r>
    </w:p>
    <w:p w14:paraId="6723627E" w14:textId="538678FA" w:rsidR="000869C7" w:rsidRDefault="000869C7" w:rsidP="00D138AB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</w:p>
    <w:p w14:paraId="68DBFCAA" w14:textId="11AF450D" w:rsidR="000869C7" w:rsidRDefault="000869C7" w:rsidP="00D138AB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noProof/>
          <w:color w:val="000000" w:themeColor="text1"/>
          <w:lang w:val="en-US"/>
        </w:rPr>
        <w:drawing>
          <wp:inline distT="0" distB="0" distL="0" distR="0" wp14:anchorId="61D9DF44" wp14:editId="35EF120C">
            <wp:extent cx="5715000" cy="66675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C357" w14:textId="6CA2B4B6" w:rsidR="00851D12" w:rsidRDefault="00851D12" w:rsidP="00851D12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rFonts w:eastAsia="Dotum"/>
          <w:b w:val="0"/>
          <w:bCs w:val="0"/>
          <w:color w:val="000000" w:themeColor="text1"/>
          <w:lang w:eastAsia="ko-KR"/>
        </w:rPr>
        <w:t>Ako vidíme</w:t>
      </w:r>
      <w:r w:rsidR="00E51CB9">
        <w:rPr>
          <w:rFonts w:eastAsia="Dotum"/>
          <w:b w:val="0"/>
          <w:bCs w:val="0"/>
          <w:color w:val="000000" w:themeColor="text1"/>
          <w:lang w:eastAsia="ko-KR"/>
        </w:rPr>
        <w:t>,</w:t>
      </w:r>
      <w:r>
        <w:rPr>
          <w:rFonts w:eastAsia="Dotum"/>
          <w:b w:val="0"/>
          <w:bCs w:val="0"/>
          <w:color w:val="000000" w:themeColor="text1"/>
          <w:lang w:eastAsia="ko-KR"/>
        </w:rPr>
        <w:t xml:space="preserve"> tak aj s nízkym počtom jedincov </w:t>
      </w:r>
      <w:r w:rsidR="0082025A">
        <w:rPr>
          <w:rFonts w:eastAsia="Dotum"/>
          <w:b w:val="0"/>
          <w:bCs w:val="0"/>
          <w:color w:val="000000" w:themeColor="text1"/>
          <w:lang w:eastAsia="ko-KR"/>
        </w:rPr>
        <w:t>je program</w:t>
      </w:r>
      <w:r>
        <w:rPr>
          <w:rFonts w:eastAsia="Dotum"/>
          <w:b w:val="0"/>
          <w:bCs w:val="0"/>
          <w:color w:val="000000" w:themeColor="text1"/>
          <w:lang w:eastAsia="ko-KR"/>
        </w:rPr>
        <w:t xml:space="preserve"> schopn</w:t>
      </w:r>
      <w:r w:rsidR="0082025A">
        <w:rPr>
          <w:rFonts w:eastAsia="Dotum"/>
          <w:b w:val="0"/>
          <w:bCs w:val="0"/>
          <w:color w:val="000000" w:themeColor="text1"/>
          <w:lang w:eastAsia="ko-KR"/>
        </w:rPr>
        <w:t>ý</w:t>
      </w:r>
      <w:r>
        <w:rPr>
          <w:rFonts w:eastAsia="Dotum"/>
          <w:b w:val="0"/>
          <w:bCs w:val="0"/>
          <w:color w:val="000000" w:themeColor="text1"/>
          <w:lang w:eastAsia="ko-KR"/>
        </w:rPr>
        <w:t xml:space="preserve"> </w:t>
      </w:r>
      <w:r w:rsidR="0082025A">
        <w:rPr>
          <w:rFonts w:eastAsia="Dotum"/>
          <w:b w:val="0"/>
          <w:bCs w:val="0"/>
          <w:color w:val="000000" w:themeColor="text1"/>
          <w:lang w:eastAsia="ko-KR"/>
        </w:rPr>
        <w:t>nájsť riešen</w:t>
      </w:r>
      <w:r w:rsidR="00663D94">
        <w:rPr>
          <w:rFonts w:eastAsia="Dotum"/>
          <w:b w:val="0"/>
          <w:bCs w:val="0"/>
          <w:color w:val="000000" w:themeColor="text1"/>
          <w:lang w:eastAsia="ko-KR"/>
        </w:rPr>
        <w:t>i</w:t>
      </w:r>
      <w:r w:rsidR="0082025A">
        <w:rPr>
          <w:rFonts w:eastAsia="Dotum"/>
          <w:b w:val="0"/>
          <w:bCs w:val="0"/>
          <w:color w:val="000000" w:themeColor="text1"/>
          <w:lang w:eastAsia="ko-KR"/>
        </w:rPr>
        <w:t>e</w:t>
      </w:r>
      <w:r>
        <w:rPr>
          <w:rFonts w:eastAsia="Dotum"/>
          <w:b w:val="0"/>
          <w:bCs w:val="0"/>
          <w:color w:val="000000" w:themeColor="text1"/>
          <w:lang w:eastAsia="ko-KR"/>
        </w:rPr>
        <w:t>.</w:t>
      </w:r>
    </w:p>
    <w:p w14:paraId="3AF463D1" w14:textId="77777777" w:rsidR="00C166A2" w:rsidRDefault="00C166A2" w:rsidP="0082025A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5E96F72A" w14:textId="4CA6210A" w:rsidR="0082025A" w:rsidRDefault="0082025A" w:rsidP="0082025A">
      <w:pPr>
        <w:pStyle w:val="Podpis"/>
        <w:spacing w:before="200"/>
        <w:rPr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Volanie hlavného algoritmu s rôznymi </w:t>
      </w:r>
      <w:r>
        <w:rPr>
          <w:color w:val="000000" w:themeColor="text1"/>
        </w:rPr>
        <w:t>počtami</w:t>
      </w:r>
      <w:r w:rsidRPr="00851D12">
        <w:rPr>
          <w:color w:val="000000" w:themeColor="text1"/>
        </w:rPr>
        <w:t xml:space="preserve"> </w:t>
      </w:r>
      <w:r>
        <w:rPr>
          <w:color w:val="000000" w:themeColor="text1"/>
        </w:rPr>
        <w:t>generá</w:t>
      </w:r>
      <w:r w:rsidRPr="00851D12">
        <w:rPr>
          <w:color w:val="000000" w:themeColor="text1"/>
        </w:rPr>
        <w:t>ci</w:t>
      </w:r>
      <w:r>
        <w:rPr>
          <w:color w:val="000000" w:themeColor="text1"/>
        </w:rPr>
        <w:t>í</w:t>
      </w:r>
      <w:r w:rsidRPr="00851D12">
        <w:rPr>
          <w:color w:val="000000" w:themeColor="text1"/>
        </w:rPr>
        <w:t>:</w:t>
      </w:r>
    </w:p>
    <w:p w14:paraId="1C4E6DDA" w14:textId="77777777" w:rsidR="00C166A2" w:rsidRDefault="00C166A2" w:rsidP="0082025A">
      <w:pPr>
        <w:pStyle w:val="Podpis"/>
        <w:spacing w:before="200"/>
        <w:rPr>
          <w:color w:val="000000" w:themeColor="text1"/>
        </w:rPr>
      </w:pPr>
    </w:p>
    <w:p w14:paraId="07E97A17" w14:textId="7B88631A" w:rsidR="0082025A" w:rsidRPr="00851D12" w:rsidRDefault="0082025A" w:rsidP="0082025A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F478D6E" wp14:editId="783DF261">
            <wp:extent cx="5715000" cy="57150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D4C4" w14:textId="77777777" w:rsidR="00C166A2" w:rsidRDefault="00C166A2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</w:p>
    <w:p w14:paraId="33E1057C" w14:textId="0E00333B" w:rsidR="0082025A" w:rsidRDefault="0082025A" w:rsidP="0082025A">
      <w:pPr>
        <w:pStyle w:val="Podpis"/>
        <w:spacing w:before="200"/>
        <w:rPr>
          <w:rFonts w:eastAsia="Dotum"/>
          <w:color w:val="000000" w:themeColor="text1"/>
          <w:lang w:eastAsia="ko-KR"/>
        </w:rPr>
      </w:pPr>
      <w:r>
        <w:rPr>
          <w:rFonts w:eastAsia="Dotum"/>
          <w:b w:val="0"/>
          <w:bCs w:val="0"/>
          <w:color w:val="000000" w:themeColor="text1"/>
          <w:lang w:eastAsia="ko-KR"/>
        </w:rPr>
        <w:t xml:space="preserve">Jednotlivé </w:t>
      </w:r>
      <w:r w:rsidRPr="0082025A">
        <w:rPr>
          <w:rFonts w:eastAsia="Dotum"/>
          <w:color w:val="000000" w:themeColor="text1"/>
          <w:lang w:eastAsia="ko-KR"/>
        </w:rPr>
        <w:t>hodnoty:</w:t>
      </w:r>
    </w:p>
    <w:p w14:paraId="38BA119C" w14:textId="77777777" w:rsidR="00C166A2" w:rsidRDefault="00C166A2" w:rsidP="0082025A">
      <w:pPr>
        <w:pStyle w:val="Podpis"/>
        <w:spacing w:before="200"/>
        <w:rPr>
          <w:rFonts w:eastAsia="Dotum"/>
          <w:color w:val="000000" w:themeColor="text1"/>
          <w:lang w:eastAsia="ko-KR"/>
        </w:rPr>
      </w:pPr>
    </w:p>
    <w:p w14:paraId="5FF9D3CE" w14:textId="554269D5" w:rsidR="0082025A" w:rsidRDefault="00E51CB9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rFonts w:eastAsia="Dotum"/>
          <w:noProof/>
          <w:color w:val="000000" w:themeColor="text1"/>
          <w:lang w:eastAsia="ko-KR"/>
        </w:rPr>
        <w:drawing>
          <wp:inline distT="0" distB="0" distL="0" distR="0" wp14:anchorId="403DADCF" wp14:editId="59A89BB8">
            <wp:extent cx="3333750" cy="9525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FA40" w14:textId="77777777" w:rsidR="00C166A2" w:rsidRDefault="00C166A2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</w:p>
    <w:p w14:paraId="40D1AF7A" w14:textId="30F2CC01" w:rsidR="0082025A" w:rsidRDefault="0082025A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rFonts w:eastAsia="Dotum"/>
          <w:b w:val="0"/>
          <w:bCs w:val="0"/>
          <w:color w:val="000000" w:themeColor="text1"/>
          <w:lang w:eastAsia="ko-KR"/>
        </w:rPr>
        <w:t>Ako</w:t>
      </w:r>
      <w:r w:rsidR="00E51CB9">
        <w:rPr>
          <w:rFonts w:eastAsia="Dotum"/>
          <w:b w:val="0"/>
          <w:bCs w:val="0"/>
          <w:color w:val="000000" w:themeColor="text1"/>
          <w:lang w:eastAsia="ko-KR"/>
        </w:rPr>
        <w:t xml:space="preserve"> vidíme, tak aj s nízkym počtom </w:t>
      </w:r>
      <w:r w:rsidR="00C166A2">
        <w:rPr>
          <w:rFonts w:eastAsia="Dotum"/>
          <w:b w:val="0"/>
          <w:bCs w:val="0"/>
          <w:color w:val="000000" w:themeColor="text1"/>
          <w:lang w:eastAsia="ko-KR"/>
        </w:rPr>
        <w:t>generácií</w:t>
      </w:r>
      <w:r w:rsidR="00E51CB9">
        <w:rPr>
          <w:rFonts w:eastAsia="Dotum"/>
          <w:b w:val="0"/>
          <w:bCs w:val="0"/>
          <w:color w:val="000000" w:themeColor="text1"/>
          <w:lang w:eastAsia="ko-KR"/>
        </w:rPr>
        <w:t xml:space="preserve"> a taktiež malou veľkosťou</w:t>
      </w:r>
      <w:r w:rsidR="00C166A2">
        <w:rPr>
          <w:rFonts w:eastAsia="Dotum"/>
          <w:b w:val="0"/>
          <w:bCs w:val="0"/>
          <w:color w:val="000000" w:themeColor="text1"/>
          <w:lang w:eastAsia="ko-KR"/>
        </w:rPr>
        <w:t xml:space="preserve"> populácie program dokáže nájsť správny výsledok.</w:t>
      </w:r>
    </w:p>
    <w:p w14:paraId="6D891169" w14:textId="3E6DDB30" w:rsidR="007F7419" w:rsidRDefault="007F7419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</w:p>
    <w:p w14:paraId="177E8599" w14:textId="47EC4760" w:rsidR="007F7419" w:rsidRDefault="007F7419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rFonts w:eastAsia="Dotum"/>
          <w:b w:val="0"/>
          <w:bCs w:val="0"/>
          <w:color w:val="000000" w:themeColor="text1"/>
          <w:lang w:eastAsia="ko-KR"/>
        </w:rPr>
        <w:t>Do konzole program taktiež udáva jednotlivé hodnoty pre každú z desiatich premenných, na základe čoho sme zistili že minimum je v</w:t>
      </w:r>
      <w:r w:rsidR="0054011F">
        <w:rPr>
          <w:rFonts w:eastAsia="Dotum"/>
          <w:b w:val="0"/>
          <w:bCs w:val="0"/>
          <w:color w:val="000000" w:themeColor="text1"/>
          <w:lang w:eastAsia="ko-KR"/>
        </w:rPr>
        <w:t> </w:t>
      </w:r>
      <w:r>
        <w:rPr>
          <w:rFonts w:eastAsia="Dotum"/>
          <w:b w:val="0"/>
          <w:bCs w:val="0"/>
          <w:color w:val="000000" w:themeColor="text1"/>
          <w:lang w:eastAsia="ko-KR"/>
        </w:rPr>
        <w:t>bode</w:t>
      </w:r>
      <w:r w:rsidR="0054011F">
        <w:rPr>
          <w:rFonts w:eastAsia="Dotum"/>
          <w:b w:val="0"/>
          <w:bCs w:val="0"/>
          <w:color w:val="000000" w:themeColor="text1"/>
          <w:lang w:eastAsia="ko-KR"/>
        </w:rPr>
        <w:t xml:space="preserve"> (0,0,0,0,0,0,0,0,0,0).</w:t>
      </w:r>
    </w:p>
    <w:p w14:paraId="3C8E4F72" w14:textId="3A8A9A29" w:rsidR="00C166A2" w:rsidRDefault="00C166A2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</w:p>
    <w:p w14:paraId="7248F740" w14:textId="4016E8B8" w:rsidR="00C166A2" w:rsidRDefault="00C166A2" w:rsidP="0082025A">
      <w:pPr>
        <w:pStyle w:val="Podpis"/>
        <w:spacing w:before="200"/>
        <w:rPr>
          <w:rFonts w:eastAsia="Dotum"/>
          <w:b w:val="0"/>
          <w:bCs w:val="0"/>
          <w:color w:val="000000" w:themeColor="text1"/>
          <w:lang w:eastAsia="ko-KR"/>
        </w:rPr>
      </w:pPr>
      <w:r>
        <w:rPr>
          <w:rFonts w:eastAsia="Dotum"/>
          <w:b w:val="0"/>
          <w:bCs w:val="0"/>
          <w:color w:val="000000" w:themeColor="text1"/>
          <w:lang w:eastAsia="ko-KR"/>
        </w:rPr>
        <w:t>Od 50 a viac generácií (za predpokladu</w:t>
      </w:r>
      <w:r w:rsidR="00663D94">
        <w:rPr>
          <w:rFonts w:eastAsia="Dotum"/>
          <w:b w:val="0"/>
          <w:bCs w:val="0"/>
          <w:color w:val="000000" w:themeColor="text1"/>
          <w:lang w:eastAsia="ko-KR"/>
        </w:rPr>
        <w:t>,</w:t>
      </w:r>
      <w:r>
        <w:rPr>
          <w:rFonts w:eastAsia="Dotum"/>
          <w:b w:val="0"/>
          <w:bCs w:val="0"/>
          <w:color w:val="000000" w:themeColor="text1"/>
          <w:lang w:eastAsia="ko-KR"/>
        </w:rPr>
        <w:t xml:space="preserve"> že veľkosť populácie je aspoň 5) je program</w:t>
      </w:r>
      <w:r w:rsidR="00663D94">
        <w:rPr>
          <w:rFonts w:eastAsia="Dotum"/>
          <w:b w:val="0"/>
          <w:bCs w:val="0"/>
          <w:color w:val="000000" w:themeColor="text1"/>
          <w:lang w:eastAsia="ko-KR"/>
        </w:rPr>
        <w:t xml:space="preserve"> nadmieru spoľahlivý</w:t>
      </w:r>
      <w:r w:rsidR="002F1F8B">
        <w:rPr>
          <w:rFonts w:eastAsia="Dotum"/>
          <w:b w:val="0"/>
          <w:bCs w:val="0"/>
          <w:color w:val="000000" w:themeColor="text1"/>
          <w:lang w:eastAsia="ko-KR"/>
        </w:rPr>
        <w:t>.</w:t>
      </w:r>
    </w:p>
    <w:p w14:paraId="6501B4DF" w14:textId="77777777" w:rsidR="00C166A2" w:rsidRPr="00851D12" w:rsidRDefault="00C166A2" w:rsidP="00B01898">
      <w:pPr>
        <w:pStyle w:val="Podpis"/>
        <w:spacing w:before="200"/>
        <w:ind w:left="0"/>
        <w:rPr>
          <w:rFonts w:eastAsia="Dotum"/>
          <w:b w:val="0"/>
          <w:bCs w:val="0"/>
          <w:color w:val="000000" w:themeColor="text1"/>
          <w:lang w:eastAsia="ko-KR"/>
        </w:rPr>
      </w:pPr>
    </w:p>
    <w:sectPr w:rsidR="00C166A2" w:rsidRPr="00851D12" w:rsidSect="00E11C06"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B7D3" w14:textId="77777777" w:rsidR="000E4CC0" w:rsidRDefault="000E4CC0" w:rsidP="00A66B18">
      <w:pPr>
        <w:spacing w:before="0" w:after="0"/>
      </w:pPr>
      <w:r>
        <w:separator/>
      </w:r>
    </w:p>
  </w:endnote>
  <w:endnote w:type="continuationSeparator" w:id="0">
    <w:p w14:paraId="6D07ADC5" w14:textId="77777777" w:rsidR="000E4CC0" w:rsidRDefault="000E4CC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9481" w14:textId="77777777" w:rsidR="000E4CC0" w:rsidRDefault="000E4CC0" w:rsidP="00A66B18">
      <w:pPr>
        <w:spacing w:before="0" w:after="0"/>
      </w:pPr>
      <w:r>
        <w:separator/>
      </w:r>
    </w:p>
  </w:footnote>
  <w:footnote w:type="continuationSeparator" w:id="0">
    <w:p w14:paraId="0DF51EB5" w14:textId="77777777" w:rsidR="000E4CC0" w:rsidRDefault="000E4CC0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26D0D"/>
    <w:rsid w:val="00030C2F"/>
    <w:rsid w:val="000722ED"/>
    <w:rsid w:val="00082790"/>
    <w:rsid w:val="00083BAA"/>
    <w:rsid w:val="000869C7"/>
    <w:rsid w:val="000C1958"/>
    <w:rsid w:val="000D7F01"/>
    <w:rsid w:val="000E4CC0"/>
    <w:rsid w:val="0010680C"/>
    <w:rsid w:val="00152B0B"/>
    <w:rsid w:val="001766D6"/>
    <w:rsid w:val="00192419"/>
    <w:rsid w:val="001C270D"/>
    <w:rsid w:val="001E2320"/>
    <w:rsid w:val="00214E28"/>
    <w:rsid w:val="0025329E"/>
    <w:rsid w:val="0028007B"/>
    <w:rsid w:val="002F1F8B"/>
    <w:rsid w:val="003202FF"/>
    <w:rsid w:val="00352B81"/>
    <w:rsid w:val="00394757"/>
    <w:rsid w:val="003A0150"/>
    <w:rsid w:val="003E24DF"/>
    <w:rsid w:val="003E55E5"/>
    <w:rsid w:val="0041428F"/>
    <w:rsid w:val="004422EF"/>
    <w:rsid w:val="00466EB3"/>
    <w:rsid w:val="004A14DD"/>
    <w:rsid w:val="004A2B0D"/>
    <w:rsid w:val="004B6DFA"/>
    <w:rsid w:val="004F3951"/>
    <w:rsid w:val="0054011F"/>
    <w:rsid w:val="005C2210"/>
    <w:rsid w:val="005E3E9A"/>
    <w:rsid w:val="00615018"/>
    <w:rsid w:val="0062123A"/>
    <w:rsid w:val="00625600"/>
    <w:rsid w:val="00637953"/>
    <w:rsid w:val="00646E75"/>
    <w:rsid w:val="00663D94"/>
    <w:rsid w:val="006F6F10"/>
    <w:rsid w:val="00783E79"/>
    <w:rsid w:val="007B5AE8"/>
    <w:rsid w:val="007F5192"/>
    <w:rsid w:val="007F7419"/>
    <w:rsid w:val="0082025A"/>
    <w:rsid w:val="00831721"/>
    <w:rsid w:val="00851D12"/>
    <w:rsid w:val="00862A06"/>
    <w:rsid w:val="00896701"/>
    <w:rsid w:val="008A7FEF"/>
    <w:rsid w:val="00950DB9"/>
    <w:rsid w:val="00A26FE7"/>
    <w:rsid w:val="00A66B18"/>
    <w:rsid w:val="00A6783B"/>
    <w:rsid w:val="00A96CF8"/>
    <w:rsid w:val="00AA01D8"/>
    <w:rsid w:val="00AA089B"/>
    <w:rsid w:val="00AA0CEA"/>
    <w:rsid w:val="00AA6ED6"/>
    <w:rsid w:val="00AD5FD6"/>
    <w:rsid w:val="00AE1388"/>
    <w:rsid w:val="00AF3982"/>
    <w:rsid w:val="00B01898"/>
    <w:rsid w:val="00B161B2"/>
    <w:rsid w:val="00B20AB1"/>
    <w:rsid w:val="00B423AB"/>
    <w:rsid w:val="00B50294"/>
    <w:rsid w:val="00B57D6E"/>
    <w:rsid w:val="00B674EE"/>
    <w:rsid w:val="00B93312"/>
    <w:rsid w:val="00C166A2"/>
    <w:rsid w:val="00C701F7"/>
    <w:rsid w:val="00C70786"/>
    <w:rsid w:val="00CD2EC4"/>
    <w:rsid w:val="00D10958"/>
    <w:rsid w:val="00D138AB"/>
    <w:rsid w:val="00D66593"/>
    <w:rsid w:val="00D8432C"/>
    <w:rsid w:val="00DE6DA2"/>
    <w:rsid w:val="00DF2D30"/>
    <w:rsid w:val="00E11C06"/>
    <w:rsid w:val="00E4786A"/>
    <w:rsid w:val="00E51CB9"/>
    <w:rsid w:val="00E55D74"/>
    <w:rsid w:val="00E6540C"/>
    <w:rsid w:val="00E81E2A"/>
    <w:rsid w:val="00EE0952"/>
    <w:rsid w:val="00F07C3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2022-03-07T00:34:00Z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