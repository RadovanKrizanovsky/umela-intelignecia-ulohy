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10AF10CE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81783C">
                                    <w:rPr>
                                      <w:lang w:bidi="sk-SK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10AF10CE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81783C">
                              <w:rPr>
                                <w:lang w:bidi="sk-SK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2B6D8E93" w14:textId="251A44F2" w:rsidR="00E472E7" w:rsidRDefault="0081783C" w:rsidP="00207219">
      <w:pPr>
        <w:pStyle w:val="Prjemca"/>
        <w:spacing w:before="360" w:after="480"/>
        <w:rPr>
          <w:b w:val="0"/>
          <w:bCs w:val="0"/>
        </w:rPr>
      </w:pPr>
      <w:r w:rsidRPr="0081783C">
        <w:rPr>
          <w:sz w:val="36"/>
          <w:szCs w:val="36"/>
        </w:rPr>
        <w:t xml:space="preserve">Aproximácia nelineárnej funkcie </w:t>
      </w:r>
      <w:r w:rsidR="009F4C5A">
        <w:rPr>
          <w:sz w:val="36"/>
          <w:szCs w:val="36"/>
        </w:rPr>
        <w:t>(MLP sieť)</w:t>
      </w:r>
    </w:p>
    <w:p w14:paraId="450D9A2B" w14:textId="10B14178" w:rsidR="00207219" w:rsidRPr="00A20B22" w:rsidRDefault="00207219" w:rsidP="00207219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V tomto zadaní s</w:t>
      </w:r>
      <w:r w:rsidR="00D401A3" w:rsidRPr="00A20B22">
        <w:rPr>
          <w:b w:val="0"/>
          <w:bCs w:val="0"/>
        </w:rPr>
        <w:t>om</w:t>
      </w:r>
      <w:r w:rsidRPr="00A20B22">
        <w:rPr>
          <w:b w:val="0"/>
          <w:bCs w:val="0"/>
        </w:rPr>
        <w:t xml:space="preserve"> v prostredí Matlab programoval </w:t>
      </w:r>
      <w:r w:rsidR="00284BBA" w:rsidRPr="00A20B22">
        <w:rPr>
          <w:b w:val="0"/>
          <w:bCs w:val="0"/>
        </w:rPr>
        <w:t>MLP sieť</w:t>
      </w:r>
      <w:r w:rsidRPr="00A20B22">
        <w:rPr>
          <w:b w:val="0"/>
          <w:bCs w:val="0"/>
        </w:rPr>
        <w:t xml:space="preserve"> na </w:t>
      </w:r>
      <w:r w:rsidR="0081783C" w:rsidRPr="00A20B22">
        <w:rPr>
          <w:b w:val="0"/>
          <w:bCs w:val="0"/>
        </w:rPr>
        <w:t>aproximáciu nelineárnej funkcie</w:t>
      </w:r>
      <w:r w:rsidR="009F4C5A" w:rsidRPr="00A20B22">
        <w:rPr>
          <w:b w:val="0"/>
          <w:bCs w:val="0"/>
        </w:rPr>
        <w:t xml:space="preserve"> na základe</w:t>
      </w:r>
      <w:r w:rsidR="0081783C" w:rsidRPr="00A20B22">
        <w:rPr>
          <w:b w:val="0"/>
          <w:bCs w:val="0"/>
        </w:rPr>
        <w:t xml:space="preserve"> </w:t>
      </w:r>
      <w:r w:rsidR="009F4C5A" w:rsidRPr="00A20B22">
        <w:rPr>
          <w:b w:val="0"/>
          <w:bCs w:val="0"/>
        </w:rPr>
        <w:t>súradníc v </w:t>
      </w:r>
      <w:r w:rsidR="0081783C" w:rsidRPr="00A20B22">
        <w:rPr>
          <w:b w:val="0"/>
          <w:bCs w:val="0"/>
        </w:rPr>
        <w:t>2</w:t>
      </w:r>
      <w:r w:rsidR="00BD15ED" w:rsidRPr="00A20B22">
        <w:rPr>
          <w:b w:val="0"/>
          <w:bCs w:val="0"/>
        </w:rPr>
        <w:t>-dimenzionál</w:t>
      </w:r>
      <w:r w:rsidR="009F4C5A" w:rsidRPr="00A20B22">
        <w:rPr>
          <w:b w:val="0"/>
          <w:bCs w:val="0"/>
        </w:rPr>
        <w:t>nom priestor</w:t>
      </w:r>
      <w:r w:rsidR="00BD15ED" w:rsidRPr="00A20B22">
        <w:rPr>
          <w:b w:val="0"/>
          <w:bCs w:val="0"/>
        </w:rPr>
        <w:t>e</w:t>
      </w:r>
      <w:r w:rsidR="00284BBA" w:rsidRPr="00A20B22">
        <w:rPr>
          <w:b w:val="0"/>
          <w:bCs w:val="0"/>
        </w:rPr>
        <w:t>.</w:t>
      </w:r>
    </w:p>
    <w:p w14:paraId="759475B1" w14:textId="18676697" w:rsidR="00207219" w:rsidRPr="00A20B22" w:rsidRDefault="0081783C" w:rsidP="00207219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Ako vstupné dáta umelej neurónovej siete slúžia poskytnuté</w:t>
      </w:r>
      <w:r w:rsidR="00284BBA" w:rsidRPr="00A20B22">
        <w:rPr>
          <w:b w:val="0"/>
          <w:bCs w:val="0"/>
        </w:rPr>
        <w:t xml:space="preserve"> </w:t>
      </w:r>
      <w:r w:rsidR="00031521">
        <w:rPr>
          <w:b w:val="0"/>
          <w:bCs w:val="0"/>
        </w:rPr>
        <w:t>hodnoty</w:t>
      </w:r>
      <w:r w:rsidRPr="00A20B22">
        <w:rPr>
          <w:b w:val="0"/>
          <w:bCs w:val="0"/>
        </w:rPr>
        <w:t xml:space="preserve"> x-ovej osi</w:t>
      </w:r>
      <w:r w:rsidR="00284BBA" w:rsidRPr="00A20B22">
        <w:rPr>
          <w:b w:val="0"/>
          <w:bCs w:val="0"/>
        </w:rPr>
        <w:t>.</w:t>
      </w:r>
    </w:p>
    <w:p w14:paraId="27DC9AFC" w14:textId="15FB932D" w:rsidR="006E771A" w:rsidRPr="00A20B22" w:rsidRDefault="00665988" w:rsidP="0080506F">
      <w:pPr>
        <w:pStyle w:val="Prjemca"/>
        <w:spacing w:before="200" w:after="480"/>
        <w:rPr>
          <w:b w:val="0"/>
          <w:bCs w:val="0"/>
        </w:rPr>
      </w:pPr>
      <w:r w:rsidRPr="00A20B22">
        <w:rPr>
          <w:b w:val="0"/>
          <w:bCs w:val="0"/>
        </w:rPr>
        <w:t>Výstupnými dátami bud</w:t>
      </w:r>
      <w:r w:rsidR="00031521">
        <w:rPr>
          <w:b w:val="0"/>
          <w:bCs w:val="0"/>
        </w:rPr>
        <w:t>ú hodnoty</w:t>
      </w:r>
      <w:r w:rsidR="0081783C" w:rsidRPr="00A20B22">
        <w:rPr>
          <w:b w:val="0"/>
          <w:bCs w:val="0"/>
        </w:rPr>
        <w:t xml:space="preserve"> y-ovej osi.</w:t>
      </w:r>
    </w:p>
    <w:p w14:paraId="023CEB69" w14:textId="03854D9D" w:rsidR="00207219" w:rsidRPr="00A20B22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Na vytvorenie MLP siete </w:t>
      </w:r>
      <w:r w:rsidR="005155C7" w:rsidRPr="00A20B22">
        <w:rPr>
          <w:b w:val="0"/>
          <w:bCs w:val="0"/>
          <w:color w:val="000000" w:themeColor="text1"/>
        </w:rPr>
        <w:t>s dvoma skrytými vrstvami</w:t>
      </w:r>
      <w:r w:rsidRPr="00A20B22">
        <w:rPr>
          <w:b w:val="0"/>
          <w:bCs w:val="0"/>
          <w:color w:val="000000" w:themeColor="text1"/>
        </w:rPr>
        <w:t xml:space="preserve"> s</w:t>
      </w:r>
      <w:r w:rsidR="00855526" w:rsidRPr="00A20B22">
        <w:rPr>
          <w:b w:val="0"/>
          <w:bCs w:val="0"/>
          <w:color w:val="000000" w:themeColor="text1"/>
        </w:rPr>
        <w:t xml:space="preserve">om </w:t>
      </w:r>
      <w:r w:rsidRPr="00A20B22">
        <w:rPr>
          <w:b w:val="0"/>
          <w:bCs w:val="0"/>
          <w:color w:val="000000" w:themeColor="text1"/>
        </w:rPr>
        <w:t xml:space="preserve">použili funkciu </w:t>
      </w:r>
      <w:proofErr w:type="spellStart"/>
      <w:r w:rsidR="0080506F" w:rsidRPr="00A20B22">
        <w:rPr>
          <w:b w:val="0"/>
          <w:bCs w:val="0"/>
          <w:color w:val="000000" w:themeColor="text1"/>
        </w:rPr>
        <w:t>fitnet</w:t>
      </w:r>
      <w:proofErr w:type="spellEnd"/>
      <w:r w:rsidRPr="00A20B22">
        <w:rPr>
          <w:b w:val="0"/>
          <w:bCs w:val="0"/>
          <w:color w:val="000000" w:themeColor="text1"/>
        </w:rPr>
        <w:t xml:space="preserve"> </w:t>
      </w:r>
      <w:r w:rsidR="0080506F" w:rsidRPr="00A20B22">
        <w:rPr>
          <w:b w:val="0"/>
          <w:bCs w:val="0"/>
          <w:color w:val="000000" w:themeColor="text1"/>
        </w:rPr>
        <w:t>pričom obidve</w:t>
      </w:r>
      <w:r w:rsidR="005155C7">
        <w:rPr>
          <w:b w:val="0"/>
          <w:bCs w:val="0"/>
          <w:color w:val="000000" w:themeColor="text1"/>
        </w:rPr>
        <w:t xml:space="preserve"> vrstvy</w:t>
      </w:r>
      <w:r w:rsidR="0080506F" w:rsidRPr="00A20B22">
        <w:rPr>
          <w:b w:val="0"/>
          <w:bCs w:val="0"/>
          <w:color w:val="000000" w:themeColor="text1"/>
        </w:rPr>
        <w:t xml:space="preserve"> obsahujú 15 neurónov.</w:t>
      </w:r>
    </w:p>
    <w:p w14:paraId="1F90E431" w14:textId="439197B1" w:rsidR="00D401A3" w:rsidRPr="00A20B22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3754927" w14:textId="77777777" w:rsidR="0080506F" w:rsidRPr="00A20B22" w:rsidRDefault="0080506F" w:rsidP="00D401A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2ECBE8B" w14:textId="1F97A41F" w:rsidR="0080506F" w:rsidRPr="00A20B22" w:rsidRDefault="0080506F" w:rsidP="0080506F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 w:rsidRPr="00A20B22">
        <w:rPr>
          <w:b w:val="0"/>
          <w:bCs w:val="0"/>
          <w:color w:val="000000" w:themeColor="text1"/>
        </w:rPr>
        <w:t>Výber chybovej funkcie za mňa uskutočnil Matlab</w:t>
      </w:r>
      <w:r w:rsidR="00342225">
        <w:rPr>
          <w:b w:val="0"/>
          <w:bCs w:val="0"/>
          <w:color w:val="000000" w:themeColor="text1"/>
        </w:rPr>
        <w:t>,</w:t>
      </w:r>
      <w:r w:rsidRPr="00A20B22">
        <w:rPr>
          <w:b w:val="0"/>
          <w:bCs w:val="0"/>
          <w:color w:val="000000" w:themeColor="text1"/>
        </w:rPr>
        <w:t xml:space="preserve"> a to konkrétne </w:t>
      </w:r>
      <w:r w:rsidRPr="00A20B22">
        <w:rPr>
          <w:rFonts w:eastAsia="Dotum"/>
          <w:b w:val="0"/>
          <w:bCs w:val="0"/>
          <w:color w:val="000000" w:themeColor="text1"/>
          <w:lang w:val="en-US" w:eastAsia="ko-KR"/>
        </w:rPr>
        <w:t xml:space="preserve">“Mean Squared Error” </w:t>
      </w:r>
      <w:r w:rsidRPr="00A20B22">
        <w:rPr>
          <w:rFonts w:eastAsia="Dotum" w:hint="eastAsia"/>
          <w:b w:val="0"/>
          <w:bCs w:val="0"/>
          <w:color w:val="000000" w:themeColor="text1"/>
          <w:lang w:val="en-US" w:eastAsia="ko-KR"/>
        </w:rPr>
        <w:t>(</w:t>
      </w:r>
      <w:proofErr w:type="spellStart"/>
      <w:r w:rsidRPr="00A20B22">
        <w:rPr>
          <w:rFonts w:eastAsia="Dotum"/>
          <w:b w:val="0"/>
          <w:bCs w:val="0"/>
          <w:color w:val="000000" w:themeColor="text1"/>
          <w:lang w:val="en-US" w:eastAsia="ko-KR"/>
        </w:rPr>
        <w:t>mse</w:t>
      </w:r>
      <w:proofErr w:type="spellEnd"/>
      <w:r w:rsidRPr="00A20B22">
        <w:rPr>
          <w:rFonts w:eastAsia="Dotum"/>
          <w:b w:val="0"/>
          <w:bCs w:val="0"/>
          <w:color w:val="000000" w:themeColor="text1"/>
          <w:lang w:val="en-US" w:eastAsia="ko-KR"/>
        </w:rPr>
        <w:t>)</w:t>
      </w:r>
    </w:p>
    <w:p w14:paraId="761FDAD5" w14:textId="05842D92" w:rsidR="00207219" w:rsidRPr="00A20B22" w:rsidRDefault="00207219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AD4E9B2" w14:textId="77777777" w:rsidR="0080506F" w:rsidRPr="00A20B22" w:rsidRDefault="0080506F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F1B065B" w14:textId="62A160AA" w:rsidR="00207219" w:rsidRPr="00A20B22" w:rsidRDefault="000112DA" w:rsidP="00207219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 w:rsidRPr="00A20B22">
        <w:rPr>
          <w:b w:val="0"/>
          <w:bCs w:val="0"/>
          <w:color w:val="000000" w:themeColor="text1"/>
        </w:rPr>
        <w:t>Pri nastavení trénovania sme chybu zvolili</w:t>
      </w:r>
      <w:r w:rsidR="00855526" w:rsidRPr="00A20B22">
        <w:rPr>
          <w:b w:val="0"/>
          <w:bCs w:val="0"/>
          <w:color w:val="000000" w:themeColor="text1"/>
        </w:rPr>
        <w:t xml:space="preserve"> najviac 1e-</w:t>
      </w:r>
      <w:r w:rsidRPr="00A20B22">
        <w:rPr>
          <w:b w:val="0"/>
          <w:bCs w:val="0"/>
          <w:color w:val="000000" w:themeColor="text1"/>
        </w:rPr>
        <w:t xml:space="preserve">4 a epoch </w:t>
      </w:r>
      <w:r w:rsidR="00855526" w:rsidRPr="00A20B22">
        <w:rPr>
          <w:b w:val="0"/>
          <w:bCs w:val="0"/>
          <w:color w:val="000000" w:themeColor="text1"/>
        </w:rPr>
        <w:t>500</w:t>
      </w:r>
      <w:r w:rsidRPr="00A20B22">
        <w:rPr>
          <w:b w:val="0"/>
          <w:bCs w:val="0"/>
          <w:color w:val="000000" w:themeColor="text1"/>
        </w:rPr>
        <w:t>.</w:t>
      </w:r>
    </w:p>
    <w:p w14:paraId="20683E99" w14:textId="72F016CE" w:rsidR="00855526" w:rsidRPr="00A20B22" w:rsidRDefault="00855526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7FA7C1D6" w14:textId="61C42940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D6F557D" w14:textId="0FCC510F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ab/>
      </w:r>
      <w:r w:rsidR="00A20B22" w:rsidRPr="00A20B22">
        <w:rPr>
          <w:b w:val="0"/>
          <w:bCs w:val="0"/>
          <w:color w:val="000000" w:themeColor="text1"/>
        </w:rPr>
        <w:t>Rozdelenie dát</w:t>
      </w:r>
      <w:r w:rsidRPr="00A20B22">
        <w:rPr>
          <w:b w:val="0"/>
          <w:bCs w:val="0"/>
          <w:color w:val="000000" w:themeColor="text1"/>
        </w:rPr>
        <w:t xml:space="preserve"> s</w:t>
      </w:r>
      <w:r w:rsidR="00A20B22" w:rsidRPr="00A20B22">
        <w:rPr>
          <w:b w:val="0"/>
          <w:bCs w:val="0"/>
          <w:color w:val="000000" w:themeColor="text1"/>
        </w:rPr>
        <w:t>om</w:t>
      </w:r>
      <w:r w:rsidRPr="00A20B22">
        <w:rPr>
          <w:b w:val="0"/>
          <w:bCs w:val="0"/>
          <w:color w:val="000000" w:themeColor="text1"/>
        </w:rPr>
        <w:t xml:space="preserve"> </w:t>
      </w:r>
      <w:r w:rsidR="00A20B22" w:rsidRPr="00A20B22">
        <w:rPr>
          <w:b w:val="0"/>
          <w:bCs w:val="0"/>
          <w:color w:val="000000" w:themeColor="text1"/>
        </w:rPr>
        <w:t>zvolil</w:t>
      </w:r>
      <w:r w:rsidRPr="00A20B22">
        <w:rPr>
          <w:b w:val="0"/>
          <w:bCs w:val="0"/>
          <w:color w:val="000000" w:themeColor="text1"/>
        </w:rPr>
        <w:t xml:space="preserve"> indexov</w:t>
      </w:r>
      <w:r w:rsidR="00A20B22" w:rsidRPr="00A20B22">
        <w:rPr>
          <w:b w:val="0"/>
          <w:bCs w:val="0"/>
          <w:color w:val="000000" w:themeColor="text1"/>
        </w:rPr>
        <w:t>é</w:t>
      </w:r>
      <w:r w:rsidRPr="00A20B22">
        <w:rPr>
          <w:b w:val="0"/>
          <w:bCs w:val="0"/>
          <w:color w:val="000000" w:themeColor="text1"/>
        </w:rPr>
        <w:t>.</w:t>
      </w:r>
    </w:p>
    <w:p w14:paraId="095B6767" w14:textId="129A99BC" w:rsidR="00BD15ED" w:rsidRPr="00A20B22" w:rsidRDefault="00BD15ED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5008876E" w14:textId="77777777" w:rsidR="00BD15ED" w:rsidRPr="00A20B22" w:rsidRDefault="00BD15ED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6D6ADAC1" w14:textId="37570271" w:rsidR="00855526" w:rsidRPr="00A20B22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0058B49" w14:textId="0FBD2805" w:rsidR="00855526" w:rsidRPr="00A20B22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6B4F9A4" w14:textId="6F3B886C" w:rsidR="00855526" w:rsidRPr="00A20B22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9ED9CAE" w14:textId="0BA0AC63" w:rsidR="007A70C2" w:rsidRPr="00A20B22" w:rsidRDefault="007A70C2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C82352C" w14:textId="72406166" w:rsidR="007A70C2" w:rsidRPr="00A20B22" w:rsidRDefault="007A70C2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AE5691D" w14:textId="3DFE361B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C6E88F7" w14:textId="17895FCC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C2CD673" w14:textId="2F2BBC3D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BE14E6C" w14:textId="77777777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B3A6A22" w14:textId="48EF6FC4" w:rsidR="007A70C2" w:rsidRPr="00A20B2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>V tomto okne je vyobrazené trénovanie našej siete.</w:t>
      </w:r>
    </w:p>
    <w:p w14:paraId="115C202B" w14:textId="23DB3434" w:rsidR="00855526" w:rsidRPr="00A20B22" w:rsidRDefault="000112DA" w:rsidP="00855526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drawing>
          <wp:inline distT="0" distB="0" distL="0" distR="0" wp14:anchorId="0E85F631" wp14:editId="75C50EF1">
            <wp:extent cx="4229100" cy="6648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17CC" w14:textId="78E1F18A" w:rsidR="00167772" w:rsidRPr="00A20B22" w:rsidRDefault="007A70C2" w:rsidP="000112DA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Ako môžeme vidieť trénovanie zastalo na </w:t>
      </w:r>
      <w:r w:rsidR="000112DA" w:rsidRPr="00A20B22">
        <w:rPr>
          <w:b w:val="0"/>
          <w:bCs w:val="0"/>
          <w:color w:val="000000" w:themeColor="text1"/>
        </w:rPr>
        <w:t>86</w:t>
      </w:r>
      <w:r w:rsidRPr="00A20B22">
        <w:rPr>
          <w:b w:val="0"/>
          <w:bCs w:val="0"/>
          <w:color w:val="000000" w:themeColor="text1"/>
        </w:rPr>
        <w:t>. epoche kvôli tomu</w:t>
      </w:r>
      <w:r w:rsidR="00F1373D" w:rsidRPr="00A20B22">
        <w:rPr>
          <w:b w:val="0"/>
          <w:bCs w:val="0"/>
          <w:color w:val="000000" w:themeColor="text1"/>
        </w:rPr>
        <w:t>,</w:t>
      </w:r>
      <w:r w:rsidRPr="00A20B22">
        <w:rPr>
          <w:b w:val="0"/>
          <w:bCs w:val="0"/>
          <w:color w:val="000000" w:themeColor="text1"/>
        </w:rPr>
        <w:t xml:space="preserve"> že sieť robila už len veľmi malé chyby</w:t>
      </w:r>
      <w:r w:rsidR="00167772" w:rsidRPr="00A20B22">
        <w:rPr>
          <w:b w:val="0"/>
          <w:bCs w:val="0"/>
          <w:color w:val="000000" w:themeColor="text1"/>
        </w:rPr>
        <w:t>.</w:t>
      </w:r>
    </w:p>
    <w:p w14:paraId="73DBB2D0" w14:textId="77777777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047148A" w14:textId="41EBB1D2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A11AE45" w14:textId="63573AEC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47C4FDF" w14:textId="5010D336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3083971C" w14:textId="4348D481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C0D2FB4" w14:textId="00EBFA3D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7EBB493" w14:textId="287B5102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1DDF846F" w14:textId="22E84D7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44F0E8CF" w14:textId="69201C7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FF12E8B" w14:textId="32934325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683A234" w14:textId="12F294D6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F449773" w14:textId="05732273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CFD3912" w14:textId="0983303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C808C11" w14:textId="3F8F8DAE" w:rsidR="00167772" w:rsidRPr="00A20B22" w:rsidRDefault="00167772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013B303F" w14:textId="4B50C8E5" w:rsidR="005C0688" w:rsidRPr="00A20B22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7537D0B4" w14:textId="794E8F96" w:rsidR="005C0688" w:rsidRPr="00A20B22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5E7539E" w14:textId="77777777" w:rsidR="005C0688" w:rsidRPr="00A20B22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D56DE3B" w14:textId="4FC94325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t xml:space="preserve">V tomto grafe </w:t>
      </w:r>
      <w:r w:rsidR="00F1373D" w:rsidRPr="00A20B22">
        <w:rPr>
          <w:b w:val="0"/>
          <w:bCs w:val="0"/>
          <w:noProof/>
          <w:color w:val="000000" w:themeColor="text1"/>
        </w:rPr>
        <w:t>vidíme</w:t>
      </w:r>
      <w:r w:rsidRPr="00A20B22">
        <w:rPr>
          <w:b w:val="0"/>
          <w:bCs w:val="0"/>
          <w:noProof/>
          <w:color w:val="000000" w:themeColor="text1"/>
        </w:rPr>
        <w:t xml:space="preserve"> postup procesu učenia v záv</w:t>
      </w:r>
      <w:r w:rsidR="00F1373D" w:rsidRPr="00A20B22">
        <w:rPr>
          <w:b w:val="0"/>
          <w:bCs w:val="0"/>
          <w:noProof/>
          <w:color w:val="000000" w:themeColor="text1"/>
        </w:rPr>
        <w:t>i</w:t>
      </w:r>
      <w:r w:rsidRPr="00A20B22">
        <w:rPr>
          <w:b w:val="0"/>
          <w:bCs w:val="0"/>
          <w:noProof/>
          <w:color w:val="000000" w:themeColor="text1"/>
        </w:rPr>
        <w:t>slosti od jednotliv</w:t>
      </w:r>
      <w:r w:rsidR="00F1373D" w:rsidRPr="00A20B22">
        <w:rPr>
          <w:b w:val="0"/>
          <w:bCs w:val="0"/>
          <w:noProof/>
          <w:color w:val="000000" w:themeColor="text1"/>
        </w:rPr>
        <w:t>ý</w:t>
      </w:r>
      <w:r w:rsidRPr="00A20B22">
        <w:rPr>
          <w:b w:val="0"/>
          <w:bCs w:val="0"/>
          <w:noProof/>
          <w:color w:val="000000" w:themeColor="text1"/>
        </w:rPr>
        <w:t>ch epoch.</w:t>
      </w:r>
    </w:p>
    <w:p w14:paraId="00CEC253" w14:textId="7F1E2D6C" w:rsidR="00167772" w:rsidRPr="00A20B22" w:rsidRDefault="000112DA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drawing>
          <wp:inline distT="0" distB="0" distL="0" distR="0" wp14:anchorId="409717C7" wp14:editId="3EDEA9A0">
            <wp:extent cx="5353050" cy="45624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2B1C" w14:textId="6276643B" w:rsidR="00167772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Chyba sa každou epochou znižuje až pri </w:t>
      </w:r>
      <w:r w:rsidR="000112DA" w:rsidRPr="00A20B22">
        <w:rPr>
          <w:b w:val="0"/>
          <w:bCs w:val="0"/>
          <w:color w:val="000000" w:themeColor="text1"/>
        </w:rPr>
        <w:t>86</w:t>
      </w:r>
      <w:r w:rsidRPr="00A20B22">
        <w:rPr>
          <w:b w:val="0"/>
          <w:bCs w:val="0"/>
          <w:color w:val="000000" w:themeColor="text1"/>
        </w:rPr>
        <w:t>. epoche dosiahne nami požadované zníženie chyby.</w:t>
      </w:r>
    </w:p>
    <w:p w14:paraId="46B5E29C" w14:textId="4AC3435A" w:rsidR="00AE6588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FFBB4E1" w14:textId="3BC8E630" w:rsidR="00AE6588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0A6D9A7" w14:textId="25338439" w:rsidR="00AE6588" w:rsidRPr="00A20B22" w:rsidRDefault="00AE6588" w:rsidP="00AE658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F386F52" w14:textId="267FC46B" w:rsidR="00AE6588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E9F058E" w14:textId="05A4D369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F4F06D0" w14:textId="35C51EB9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6386BC8" w14:textId="1D8BC9ED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6CE3CA7" w14:textId="00F984F3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F6E0D2E" w14:textId="3BFC92AD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393CAB1" w14:textId="37D3CBF5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3443FCF" w14:textId="7C50BED0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0B530DE" w14:textId="02207F82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3C83CF3" w14:textId="23D6FBE4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98A1A7F" w14:textId="12272440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2A661E0" w14:textId="440591CF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4B79E53" w14:textId="3341A4C1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85A4857" w14:textId="3A9635B4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F971D39" w14:textId="5348DD96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D69A114" w14:textId="48555116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C148426" w14:textId="0A1E6067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A65048B" w14:textId="206C1A05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E2EFD44" w14:textId="1BB71689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2B96D11" w14:textId="18BE96B3" w:rsidR="005C0688" w:rsidRPr="00A20B22" w:rsidRDefault="000112DA" w:rsidP="005C068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>Po</w:t>
      </w:r>
      <w:r w:rsidR="005C0688" w:rsidRPr="00A20B22">
        <w:rPr>
          <w:b w:val="0"/>
          <w:bCs w:val="0"/>
          <w:color w:val="000000" w:themeColor="text1"/>
        </w:rPr>
        <w:t xml:space="preserve"> natrénovaní</w:t>
      </w:r>
      <w:r w:rsidRPr="00A20B22">
        <w:rPr>
          <w:b w:val="0"/>
          <w:bCs w:val="0"/>
          <w:color w:val="000000" w:themeColor="text1"/>
        </w:rPr>
        <w:t xml:space="preserve"> siete som vyčíslil chy</w:t>
      </w:r>
      <w:r w:rsidR="00896847" w:rsidRPr="00A20B22">
        <w:rPr>
          <w:b w:val="0"/>
          <w:bCs w:val="0"/>
          <w:color w:val="000000" w:themeColor="text1"/>
        </w:rPr>
        <w:t xml:space="preserve">by SSE, MSE, MAE na </w:t>
      </w:r>
      <w:proofErr w:type="spellStart"/>
      <w:r w:rsidR="00896847" w:rsidRPr="00A20B22">
        <w:rPr>
          <w:b w:val="0"/>
          <w:bCs w:val="0"/>
          <w:color w:val="000000" w:themeColor="text1"/>
        </w:rPr>
        <w:t>trénovacích</w:t>
      </w:r>
      <w:proofErr w:type="spellEnd"/>
      <w:r w:rsidR="00896847" w:rsidRPr="00A20B22">
        <w:rPr>
          <w:b w:val="0"/>
          <w:bCs w:val="0"/>
          <w:color w:val="000000" w:themeColor="text1"/>
        </w:rPr>
        <w:t xml:space="preserve"> a testovacích dátach</w:t>
      </w:r>
      <w:r w:rsidR="00F1373D" w:rsidRPr="00A20B22">
        <w:rPr>
          <w:b w:val="0"/>
          <w:bCs w:val="0"/>
          <w:color w:val="000000" w:themeColor="text1"/>
        </w:rPr>
        <w:t>.</w:t>
      </w:r>
    </w:p>
    <w:p w14:paraId="3DDBBDE1" w14:textId="46111559" w:rsidR="005C0688" w:rsidRPr="00A20B22" w:rsidRDefault="00896847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drawing>
          <wp:inline distT="0" distB="0" distL="0" distR="0" wp14:anchorId="3863EBFB" wp14:editId="4B066A29">
            <wp:extent cx="1771650" cy="33623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CB68" w14:textId="77777777" w:rsidR="00896847" w:rsidRPr="00A20B22" w:rsidRDefault="00896847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0C4009E" w14:textId="54E9F478" w:rsidR="00896847" w:rsidRPr="00A20B22" w:rsidRDefault="00896847" w:rsidP="00896847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>Grafické porovnanie pôvodných dát a výstupu NS. (</w:t>
      </w:r>
      <w:r w:rsidRPr="00A20B22">
        <w:rPr>
          <w:b w:val="0"/>
          <w:bCs w:val="0"/>
          <w:color w:val="FF0000"/>
        </w:rPr>
        <w:t>červená</w:t>
      </w:r>
      <w:r w:rsidRPr="00A20B22">
        <w:rPr>
          <w:b w:val="0"/>
          <w:bCs w:val="0"/>
          <w:color w:val="000000" w:themeColor="text1"/>
        </w:rPr>
        <w:t xml:space="preserve">- pôvodne, </w:t>
      </w:r>
      <w:r w:rsidRPr="00A20B22">
        <w:rPr>
          <w:b w:val="0"/>
          <w:bCs w:val="0"/>
          <w:color w:val="4389D7" w:themeColor="accent1" w:themeTint="99"/>
        </w:rPr>
        <w:t>modrá</w:t>
      </w:r>
      <w:r w:rsidRPr="00A20B22">
        <w:rPr>
          <w:b w:val="0"/>
          <w:bCs w:val="0"/>
          <w:color w:val="000000" w:themeColor="text1"/>
        </w:rPr>
        <w:t>- výstup NS)</w:t>
      </w:r>
    </w:p>
    <w:p w14:paraId="6E17E6FC" w14:textId="04395046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E7F009E" w14:textId="6323C130" w:rsidR="005C0688" w:rsidRPr="00A20B22" w:rsidRDefault="00896847" w:rsidP="00896847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drawing>
          <wp:inline distT="0" distB="0" distL="0" distR="0" wp14:anchorId="5AFCE644" wp14:editId="71F51B43">
            <wp:extent cx="6638925" cy="38766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7B5B" w14:textId="41FD22D5" w:rsidR="00FD1A91" w:rsidRPr="00A20B22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72E17E0" w14:textId="2E56C5B1" w:rsidR="00FD1A91" w:rsidRPr="00A20B22" w:rsidRDefault="00FD1A91" w:rsidP="00896847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2D80594" w14:textId="4C456389" w:rsidR="00FD1A91" w:rsidRPr="00A20B22" w:rsidRDefault="00FD1A9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 w:rsidRPr="00A20B22">
        <w:rPr>
          <w:b w:val="0"/>
          <w:bCs w:val="0"/>
          <w:color w:val="000000" w:themeColor="text1"/>
          <w:sz w:val="20"/>
          <w:szCs w:val="16"/>
        </w:rPr>
        <w:t xml:space="preserve">V tomto zadaní som 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>vy</w:t>
      </w:r>
      <w:r w:rsidRPr="00A20B22">
        <w:rPr>
          <w:b w:val="0"/>
          <w:bCs w:val="0"/>
          <w:color w:val="000000" w:themeColor="text1"/>
          <w:sz w:val="20"/>
          <w:szCs w:val="16"/>
        </w:rPr>
        <w:t>užíval súbor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 xml:space="preserve"> </w:t>
      </w:r>
      <w:proofErr w:type="spellStart"/>
      <w:r w:rsidRPr="00A20B22">
        <w:rPr>
          <w:b w:val="0"/>
          <w:bCs w:val="0"/>
          <w:color w:val="000000" w:themeColor="text1"/>
          <w:sz w:val="20"/>
          <w:szCs w:val="16"/>
        </w:rPr>
        <w:t>data</w:t>
      </w:r>
      <w:r w:rsidR="00595AE7">
        <w:rPr>
          <w:b w:val="0"/>
          <w:bCs w:val="0"/>
          <w:color w:val="000000" w:themeColor="text1"/>
          <w:sz w:val="20"/>
          <w:szCs w:val="16"/>
        </w:rPr>
        <w:t>fun</w:t>
      </w:r>
      <w:r w:rsidRPr="00A20B22">
        <w:rPr>
          <w:b w:val="0"/>
          <w:bCs w:val="0"/>
          <w:color w:val="000000" w:themeColor="text1"/>
          <w:sz w:val="20"/>
          <w:szCs w:val="16"/>
        </w:rPr>
        <w:t>.mat</w:t>
      </w:r>
      <w:proofErr w:type="spellEnd"/>
      <w:r w:rsidRPr="00A20B22">
        <w:rPr>
          <w:b w:val="0"/>
          <w:bCs w:val="0"/>
          <w:color w:val="000000" w:themeColor="text1"/>
          <w:sz w:val="20"/>
          <w:szCs w:val="16"/>
        </w:rPr>
        <w:t xml:space="preserve"> poskytnutý vyučujúcim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 xml:space="preserve">. Tento súbor som taktiež pridal do tejto </w:t>
      </w:r>
      <w:r w:rsidR="00896847" w:rsidRPr="00A20B22">
        <w:rPr>
          <w:b w:val="0"/>
          <w:bCs w:val="0"/>
          <w:color w:val="000000" w:themeColor="text1"/>
          <w:sz w:val="20"/>
          <w:szCs w:val="16"/>
        </w:rPr>
        <w:t>dokumentácie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>.</w:t>
      </w:r>
    </w:p>
    <w:sectPr w:rsidR="00FD1A91" w:rsidRPr="00A20B22" w:rsidSect="00E11C06"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9C9D" w14:textId="77777777" w:rsidR="00C104BA" w:rsidRDefault="00C104BA" w:rsidP="00A66B18">
      <w:pPr>
        <w:spacing w:before="0" w:after="0"/>
      </w:pPr>
      <w:r>
        <w:separator/>
      </w:r>
    </w:p>
  </w:endnote>
  <w:endnote w:type="continuationSeparator" w:id="0">
    <w:p w14:paraId="4DB35B8E" w14:textId="77777777" w:rsidR="00C104BA" w:rsidRDefault="00C104B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20B4" w14:textId="77777777" w:rsidR="00C104BA" w:rsidRDefault="00C104BA" w:rsidP="00A66B18">
      <w:pPr>
        <w:spacing w:before="0" w:after="0"/>
      </w:pPr>
      <w:r>
        <w:separator/>
      </w:r>
    </w:p>
  </w:footnote>
  <w:footnote w:type="continuationSeparator" w:id="0">
    <w:p w14:paraId="78F45C85" w14:textId="77777777" w:rsidR="00C104BA" w:rsidRDefault="00C104BA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112DA"/>
    <w:rsid w:val="00026D0D"/>
    <w:rsid w:val="00026D39"/>
    <w:rsid w:val="00030C2F"/>
    <w:rsid w:val="00031521"/>
    <w:rsid w:val="000722ED"/>
    <w:rsid w:val="00082790"/>
    <w:rsid w:val="00083BAA"/>
    <w:rsid w:val="000C1958"/>
    <w:rsid w:val="0010680C"/>
    <w:rsid w:val="00152B0B"/>
    <w:rsid w:val="00167772"/>
    <w:rsid w:val="001766D6"/>
    <w:rsid w:val="001875C9"/>
    <w:rsid w:val="00192419"/>
    <w:rsid w:val="001C270D"/>
    <w:rsid w:val="001E1ECB"/>
    <w:rsid w:val="001E2320"/>
    <w:rsid w:val="002054DA"/>
    <w:rsid w:val="00207219"/>
    <w:rsid w:val="00214E28"/>
    <w:rsid w:val="0025329E"/>
    <w:rsid w:val="0028007B"/>
    <w:rsid w:val="00284BBA"/>
    <w:rsid w:val="003202FF"/>
    <w:rsid w:val="00342225"/>
    <w:rsid w:val="00352B81"/>
    <w:rsid w:val="00394757"/>
    <w:rsid w:val="003A0150"/>
    <w:rsid w:val="003D2C35"/>
    <w:rsid w:val="003E24DF"/>
    <w:rsid w:val="0041428F"/>
    <w:rsid w:val="00421019"/>
    <w:rsid w:val="004422EF"/>
    <w:rsid w:val="00466EB3"/>
    <w:rsid w:val="004A14DD"/>
    <w:rsid w:val="004A2B0D"/>
    <w:rsid w:val="004A6E12"/>
    <w:rsid w:val="004B6DFA"/>
    <w:rsid w:val="004F3951"/>
    <w:rsid w:val="005155C7"/>
    <w:rsid w:val="00595AE7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83E79"/>
    <w:rsid w:val="007A70C2"/>
    <w:rsid w:val="007B5AE8"/>
    <w:rsid w:val="007F5192"/>
    <w:rsid w:val="0080506F"/>
    <w:rsid w:val="008064FF"/>
    <w:rsid w:val="0081783C"/>
    <w:rsid w:val="00831721"/>
    <w:rsid w:val="00855526"/>
    <w:rsid w:val="00862A06"/>
    <w:rsid w:val="00896701"/>
    <w:rsid w:val="00896847"/>
    <w:rsid w:val="008A7FEF"/>
    <w:rsid w:val="00955E73"/>
    <w:rsid w:val="009A2B32"/>
    <w:rsid w:val="009F4C5A"/>
    <w:rsid w:val="00A20B22"/>
    <w:rsid w:val="00A26FE7"/>
    <w:rsid w:val="00A66B18"/>
    <w:rsid w:val="00A6783B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04BA"/>
    <w:rsid w:val="00C12FEC"/>
    <w:rsid w:val="00C701F7"/>
    <w:rsid w:val="00C70786"/>
    <w:rsid w:val="00CD2EC4"/>
    <w:rsid w:val="00D10958"/>
    <w:rsid w:val="00D401A3"/>
    <w:rsid w:val="00D47FA9"/>
    <w:rsid w:val="00D66593"/>
    <w:rsid w:val="00DE6DA2"/>
    <w:rsid w:val="00DF2D30"/>
    <w:rsid w:val="00E11C06"/>
    <w:rsid w:val="00E472E7"/>
    <w:rsid w:val="00E4786A"/>
    <w:rsid w:val="00E55D74"/>
    <w:rsid w:val="00E6540C"/>
    <w:rsid w:val="00E655C9"/>
    <w:rsid w:val="00E73507"/>
    <w:rsid w:val="00E81E2A"/>
    <w:rsid w:val="00EE0952"/>
    <w:rsid w:val="00F07C36"/>
    <w:rsid w:val="00F1373D"/>
    <w:rsid w:val="00FD1A91"/>
    <w:rsid w:val="00FE0F43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2022-04-17T22:25:00Z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