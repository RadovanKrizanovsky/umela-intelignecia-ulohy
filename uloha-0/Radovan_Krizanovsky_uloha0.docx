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EDE" w14:textId="77777777" w:rsidR="00831721" w:rsidRDefault="00831721" w:rsidP="00831721">
      <w:pPr>
        <w:spacing w:before="120" w:after="0"/>
      </w:pPr>
      <w:r w:rsidRPr="0041428F">
        <w:rPr>
          <w:noProof/>
          <w:lang w:bidi="sk-SK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B7B548" wp14:editId="25B283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ľný tvar: Tvar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: Tvar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: Tvar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: Tvar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7FC7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">
                <v:shape id="Voľný tvar: Tvar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ľný tvar: Tvar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ľný tvar: Tvar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ľný tvar: Tvar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ľka rozloženia hlavičky"/>
      </w:tblPr>
      <w:tblGrid>
        <w:gridCol w:w="10466"/>
      </w:tblGrid>
      <w:tr w:rsidR="00A66B18" w:rsidRPr="0041428F" w14:paraId="5F7ACC76" w14:textId="77777777" w:rsidTr="00A6783B">
        <w:trPr>
          <w:trHeight w:val="270"/>
          <w:jc w:val="center"/>
        </w:trPr>
        <w:tc>
          <w:tcPr>
            <w:tcW w:w="10800" w:type="dxa"/>
          </w:tcPr>
          <w:p w14:paraId="364DBDE5" w14:textId="77777777" w:rsidR="00A66B18" w:rsidRPr="0041428F" w:rsidRDefault="00A66B18" w:rsidP="00A66B18">
            <w:pPr>
              <w:pStyle w:val="Kontaktninformcie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sk-SK"/>
              </w:rPr>
              <mc:AlternateContent>
                <mc:Choice Requires="wps">
                  <w:drawing>
                    <wp:inline distT="0" distB="0" distL="0" distR="0" wp14:anchorId="4C5FC831" wp14:editId="118FCE07">
                      <wp:extent cx="3030071" cy="407670"/>
                      <wp:effectExtent l="19050" t="19050" r="18415" b="26035"/>
                      <wp:docPr id="18" name="Tva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5E43DEB9" w14:textId="5AF9E915" w:rsidR="00A66B18" w:rsidRPr="0025329E" w:rsidRDefault="00637953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sk-SK"/>
                                    </w:rPr>
                                    <w:t xml:space="preserve"> 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Ú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loha 0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FC831" id="Tvar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43DEB9" w14:textId="5AF9E915" w:rsidR="00A66B18" w:rsidRPr="0025329E" w:rsidRDefault="00637953" w:rsidP="00AA089B">
                            <w:pPr>
                              <w:pStyle w:val="Logo"/>
                            </w:pPr>
                            <w:r>
                              <w:rPr>
                                <w:lang w:bidi="sk-SK"/>
                              </w:rPr>
                              <w:t xml:space="preserve"> </w:t>
                            </w:r>
                            <w:r w:rsidR="0025329E">
                              <w:rPr>
                                <w:lang w:bidi="sk-SK"/>
                              </w:rPr>
                              <w:t>Ú</w:t>
                            </w:r>
                            <w:r w:rsidR="0025329E">
                              <w:rPr>
                                <w:lang w:bidi="sk-SK"/>
                              </w:rPr>
                              <w:t>loha 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162D2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502B5A5" w14:textId="56DFB3BF" w:rsidR="00A66B18" w:rsidRPr="00A66B18" w:rsidRDefault="0025329E" w:rsidP="00A66B18">
            <w:pPr>
              <w:pStyle w:val="Kontaktninformcie"/>
            </w:pPr>
            <w:r>
              <w:t>Radovan Križanovský</w:t>
            </w:r>
          </w:p>
          <w:p w14:paraId="53FF2832" w14:textId="2A29D94D" w:rsidR="003E24DF" w:rsidRPr="0041428F" w:rsidRDefault="0025329E" w:rsidP="00A66B18">
            <w:pPr>
              <w:pStyle w:val="Kontaktninformcie"/>
            </w:pPr>
            <w:r>
              <w:t>AIS ID: 111 328</w:t>
            </w:r>
          </w:p>
          <w:p w14:paraId="7EB5FB46" w14:textId="13B65890" w:rsidR="003E24DF" w:rsidRPr="0025329E" w:rsidRDefault="0025329E" w:rsidP="00A66B18">
            <w:pPr>
              <w:pStyle w:val="Kontaktninformcie"/>
              <w:rPr>
                <w:rFonts w:eastAsia="Dotum"/>
                <w:lang w:eastAsia="ko-KR"/>
              </w:rPr>
            </w:pPr>
            <w:r>
              <w:rPr>
                <w:rStyle w:val="Vrazn"/>
                <w:b w:val="0"/>
                <w:bCs w:val="0"/>
              </w:rPr>
              <w:t>xkrizanovsky</w:t>
            </w:r>
            <w:r>
              <w:rPr>
                <w:rStyle w:val="Vrazn"/>
                <w:rFonts w:eastAsia="Dotum" w:hint="eastAsia"/>
                <w:b w:val="0"/>
                <w:bCs w:val="0"/>
                <w:lang w:eastAsia="ko-KR"/>
              </w:rPr>
              <w:t>@</w:t>
            </w:r>
            <w:r>
              <w:rPr>
                <w:rStyle w:val="Vrazn"/>
                <w:rFonts w:eastAsia="Dotum"/>
                <w:b w:val="0"/>
                <w:bCs w:val="0"/>
                <w:lang w:eastAsia="ko-KR"/>
              </w:rPr>
              <w:t>stuba.sk</w:t>
            </w:r>
          </w:p>
          <w:p w14:paraId="2675A8F6" w14:textId="719E2447" w:rsidR="003E24DF" w:rsidRPr="0041428F" w:rsidRDefault="004A14DD" w:rsidP="00A66B18">
            <w:pPr>
              <w:pStyle w:val="Kontaktninformcie"/>
            </w:pPr>
            <w:r>
              <w:rPr>
                <w:rStyle w:val="Vrazn"/>
                <w:b w:val="0"/>
                <w:bCs w:val="0"/>
              </w:rPr>
              <w:t>STU-FEI-API</w:t>
            </w:r>
          </w:p>
          <w:p w14:paraId="0ADFBB04" w14:textId="3A0F7987" w:rsidR="003E24DF" w:rsidRPr="0041428F" w:rsidRDefault="004A14DD" w:rsidP="00A66B18">
            <w:pPr>
              <w:pStyle w:val="Kontaktninformcie"/>
              <w:rPr>
                <w:color w:val="000000" w:themeColor="text1"/>
              </w:rPr>
            </w:pPr>
            <w:r>
              <w:t>Umelá Inteligencia 2022</w:t>
            </w:r>
          </w:p>
        </w:tc>
      </w:tr>
    </w:tbl>
    <w:p w14:paraId="21CFA49D" w14:textId="77777777" w:rsidR="00A66B18" w:rsidRDefault="00A66B18"/>
    <w:p w14:paraId="4D64FDB6" w14:textId="36660642" w:rsidR="00896701" w:rsidRPr="00637953" w:rsidRDefault="004A14DD" w:rsidP="00896701">
      <w:pPr>
        <w:pStyle w:val="Prjemca"/>
        <w:spacing w:after="840"/>
        <w:rPr>
          <w:sz w:val="36"/>
          <w:szCs w:val="36"/>
        </w:rPr>
      </w:pPr>
      <w:r w:rsidRPr="00637953">
        <w:rPr>
          <w:sz w:val="36"/>
          <w:szCs w:val="36"/>
        </w:rPr>
        <w:t>Horolezecký algoritmus</w:t>
      </w:r>
    </w:p>
    <w:p w14:paraId="609F4A6D" w14:textId="122AE42B" w:rsidR="00026D0D" w:rsidRDefault="00625600" w:rsidP="00896701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 xml:space="preserve">V tomto zadaní sme v prostredí Matlab programovali jednoduchý </w:t>
      </w:r>
      <w:r w:rsidR="00AA01D8">
        <w:rPr>
          <w:b w:val="0"/>
          <w:bCs w:val="0"/>
        </w:rPr>
        <w:t>algoritmus</w:t>
      </w:r>
      <w:r>
        <w:rPr>
          <w:b w:val="0"/>
          <w:bCs w:val="0"/>
        </w:rPr>
        <w:t xml:space="preserve"> na nájdenie globálneho minima funkcie</w:t>
      </w:r>
      <w:r w:rsidR="00026D0D">
        <w:rPr>
          <w:b w:val="0"/>
          <w:bCs w:val="0"/>
        </w:rPr>
        <w:t xml:space="preserve"> s jednou premennou.</w:t>
      </w:r>
    </w:p>
    <w:p w14:paraId="455BD07A" w14:textId="51046F63" w:rsidR="00026D0D" w:rsidRDefault="00026D0D" w:rsidP="00896701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Funkciu sme si predvolili</w:t>
      </w:r>
      <w:r w:rsidR="00CD2EC4">
        <w:rPr>
          <w:b w:val="0"/>
          <w:bCs w:val="0"/>
        </w:rPr>
        <w:t>,</w:t>
      </w:r>
      <w:r>
        <w:rPr>
          <w:b w:val="0"/>
          <w:bCs w:val="0"/>
        </w:rPr>
        <w:t xml:space="preserve"> a to konkrétne </w:t>
      </w:r>
      <w:r>
        <w:t>y=0.2x</w:t>
      </w:r>
      <w:r w:rsidRPr="00026D0D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+ 0.2x</w:t>
      </w:r>
      <w:r w:rsidRPr="00026D0D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- 4x</w:t>
      </w:r>
      <w:r w:rsidRPr="00026D0D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+ 10 </w:t>
      </w:r>
      <w:r>
        <w:rPr>
          <w:b w:val="0"/>
          <w:bCs w:val="0"/>
        </w:rPr>
        <w:t>a pre praktickosť zobrazenia a práce s ňou sme si taktiež zvolili rozsah pre x od -6 po 6</w:t>
      </w:r>
      <w:r w:rsidR="00B20AB1">
        <w:rPr>
          <w:b w:val="0"/>
          <w:bCs w:val="0"/>
        </w:rPr>
        <w:t>.</w:t>
      </w:r>
    </w:p>
    <w:p w14:paraId="2D329A76" w14:textId="45AD92F8" w:rsidR="00026D0D" w:rsidRDefault="00026D0D" w:rsidP="00CD2EC4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Program od nás po spustení požaduje</w:t>
      </w:r>
      <w:r w:rsidR="00CD2EC4">
        <w:rPr>
          <w:b w:val="0"/>
          <w:bCs w:val="0"/>
        </w:rPr>
        <w:t>,</w:t>
      </w:r>
      <w:r>
        <w:rPr>
          <w:b w:val="0"/>
          <w:bCs w:val="0"/>
        </w:rPr>
        <w:t xml:space="preserve"> aby sme špecifikovali bod</w:t>
      </w:r>
      <w:r w:rsidR="00CD2EC4">
        <w:rPr>
          <w:b w:val="0"/>
          <w:bCs w:val="0"/>
        </w:rPr>
        <w:t>,</w:t>
      </w:r>
      <w:r w:rsidR="00AA01D8">
        <w:rPr>
          <w:b w:val="0"/>
          <w:bCs w:val="0"/>
        </w:rPr>
        <w:t xml:space="preserve"> od ktorého má horolezecký algoritmus začať </w:t>
      </w:r>
      <w:r>
        <w:rPr>
          <w:b w:val="0"/>
          <w:bCs w:val="0"/>
        </w:rPr>
        <w:t>hľada</w:t>
      </w:r>
      <w:r w:rsidR="00AA01D8">
        <w:rPr>
          <w:b w:val="0"/>
          <w:bCs w:val="0"/>
        </w:rPr>
        <w:t>ť</w:t>
      </w:r>
      <w:r>
        <w:rPr>
          <w:b w:val="0"/>
          <w:bCs w:val="0"/>
        </w:rPr>
        <w:t xml:space="preserve"> a</w:t>
      </w:r>
      <w:r w:rsidR="00AA01D8">
        <w:rPr>
          <w:b w:val="0"/>
          <w:bCs w:val="0"/>
        </w:rPr>
        <w:t> veľkosť kroku pohybu po krivke funkcii</w:t>
      </w:r>
      <w:r w:rsidR="00B20AB1">
        <w:rPr>
          <w:b w:val="0"/>
          <w:bCs w:val="0"/>
        </w:rPr>
        <w:t>.</w:t>
      </w:r>
    </w:p>
    <w:p w14:paraId="558FD1D4" w14:textId="3E6F66B0" w:rsidR="00AA01D8" w:rsidRPr="00026D0D" w:rsidRDefault="00AA01D8" w:rsidP="00CD2EC4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Čím väčší je krok, tým rýchlejšie je vyhodnotený menej presný výsledok</w:t>
      </w:r>
      <w:r w:rsidR="00B20AB1">
        <w:rPr>
          <w:b w:val="0"/>
          <w:bCs w:val="0"/>
        </w:rPr>
        <w:t>. Naopak s príliš malým krokom môže programu vypracovanie výsledku a grafu trvať aj niekoľko sekúnd</w:t>
      </w:r>
      <w:r w:rsidR="00CD2EC4">
        <w:rPr>
          <w:b w:val="0"/>
          <w:bCs w:val="0"/>
        </w:rPr>
        <w:t>,</w:t>
      </w:r>
      <w:r w:rsidR="00B20AB1">
        <w:rPr>
          <w:b w:val="0"/>
          <w:bCs w:val="0"/>
        </w:rPr>
        <w:t xml:space="preserve"> ale finálny výsledok bude vo väčšine prípadov podstatne bližšie ku skutočnému globálnemu minimu. </w:t>
      </w:r>
    </w:p>
    <w:p w14:paraId="77DD566A" w14:textId="59A28C31" w:rsidR="00026D0D" w:rsidRPr="00896701" w:rsidRDefault="00466EB3" w:rsidP="00896701">
      <w:pPr>
        <w:pStyle w:val="Prjemca"/>
        <w:spacing w:before="200" w:after="480"/>
        <w:rPr>
          <w:rFonts w:eastAsia="Dotum"/>
          <w:b w:val="0"/>
          <w:bCs w:val="0"/>
          <w:lang w:eastAsia="ko-KR"/>
        </w:rPr>
      </w:pPr>
      <w:r w:rsidRPr="00466EB3">
        <w:rPr>
          <w:b w:val="0"/>
          <w:bCs w:val="0"/>
        </w:rPr>
        <w:t>V</w:t>
      </w:r>
      <w:r>
        <w:rPr>
          <w:b w:val="0"/>
          <w:bCs w:val="0"/>
        </w:rPr>
        <w:t xml:space="preserve">ďaka tomuto spôsobu fungovania program vracia minimum s presnosťou na toľko </w:t>
      </w:r>
      <w:r w:rsidR="00CD2EC4">
        <w:rPr>
          <w:b w:val="0"/>
          <w:bCs w:val="0"/>
        </w:rPr>
        <w:t>desatinných</w:t>
      </w:r>
      <w:r>
        <w:rPr>
          <w:b w:val="0"/>
          <w:bCs w:val="0"/>
        </w:rPr>
        <w:t xml:space="preserve"> miest koľko je v kroku jednotka vynásobená</w:t>
      </w:r>
      <w:r w:rsidR="00896701">
        <w:rPr>
          <w:b w:val="0"/>
          <w:bCs w:val="0"/>
        </w:rPr>
        <w:t xml:space="preserve"> číslom 0.1 ,ale to za predpokladu</w:t>
      </w:r>
      <w:r w:rsidR="00CD2EC4">
        <w:rPr>
          <w:b w:val="0"/>
          <w:bCs w:val="0"/>
        </w:rPr>
        <w:t>,</w:t>
      </w:r>
      <w:r w:rsidR="00896701">
        <w:rPr>
          <w:b w:val="0"/>
          <w:bCs w:val="0"/>
        </w:rPr>
        <w:t xml:space="preserve"> že to minimu príliš veľk</w:t>
      </w:r>
      <w:r w:rsidR="00CD2EC4">
        <w:rPr>
          <w:b w:val="0"/>
          <w:bCs w:val="0"/>
        </w:rPr>
        <w:t>ý</w:t>
      </w:r>
      <w:r w:rsidR="00896701">
        <w:rPr>
          <w:b w:val="0"/>
          <w:bCs w:val="0"/>
        </w:rPr>
        <w:t>m krokom „Nepreskočí“</w:t>
      </w:r>
      <w:r w:rsidR="005E3E9A">
        <w:rPr>
          <w:b w:val="0"/>
          <w:bCs w:val="0"/>
        </w:rPr>
        <w:t>.</w:t>
      </w:r>
    </w:p>
    <w:p w14:paraId="390D4D38" w14:textId="4BE926D1" w:rsidR="005E3E9A" w:rsidRDefault="004B6DFA" w:rsidP="005E3E9A">
      <w:pPr>
        <w:pStyle w:val="Podpis"/>
        <w:spacing w:before="480" w:after="48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Jedným z nedostatkov programu je taktiež skutočnosť</w:t>
      </w:r>
      <w:r w:rsidR="00CD2EC4">
        <w:rPr>
          <w:b w:val="0"/>
          <w:bCs w:val="0"/>
          <w:color w:val="000000" w:themeColor="text1"/>
        </w:rPr>
        <w:t>,</w:t>
      </w:r>
      <w:r>
        <w:rPr>
          <w:b w:val="0"/>
          <w:bCs w:val="0"/>
          <w:color w:val="000000" w:themeColor="text1"/>
        </w:rPr>
        <w:t xml:space="preserve"> že ak sa medzi počiatočným bodom a globálnym minimom nachádza vyššie lokálne minimum</w:t>
      </w:r>
      <w:r w:rsidR="005E3E9A">
        <w:rPr>
          <w:b w:val="0"/>
          <w:bCs w:val="0"/>
          <w:color w:val="000000" w:themeColor="text1"/>
        </w:rPr>
        <w:t xml:space="preserve"> alebo funkcia prudšie klesá smerom k lokálnemu minimu</w:t>
      </w:r>
      <w:r>
        <w:rPr>
          <w:b w:val="0"/>
          <w:bCs w:val="0"/>
          <w:color w:val="000000" w:themeColor="text1"/>
        </w:rPr>
        <w:t xml:space="preserve"> tak </w:t>
      </w:r>
      <w:r w:rsidR="005E3E9A">
        <w:rPr>
          <w:b w:val="0"/>
          <w:bCs w:val="0"/>
          <w:color w:val="000000" w:themeColor="text1"/>
        </w:rPr>
        <w:t>program chybne určí lokálne minimum za globálne.</w:t>
      </w:r>
    </w:p>
    <w:p w14:paraId="44E53A75" w14:textId="29007F95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132B523F" w14:textId="7FFEE990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71533FBB" w14:textId="21C0E40B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0EEF3D8A" w14:textId="0B189421" w:rsidR="005E3E9A" w:rsidRDefault="005E3E9A" w:rsidP="005E3E9A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48F763EB" w14:textId="55C11579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B619A65" w14:textId="1A6D13EC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5A208B1" w14:textId="77777777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C1A8117" w14:textId="5872639D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764671F" w14:textId="77777777" w:rsidR="0028007B" w:rsidRDefault="0028007B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996D464" w14:textId="7AAB50B6" w:rsidR="005E3E9A" w:rsidRDefault="005E3E9A" w:rsidP="00896701">
      <w:pPr>
        <w:pStyle w:val="Podpis"/>
        <w:spacing w:before="200"/>
        <w:rPr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Tieto nedostatky sú pozorovateľne na </w:t>
      </w:r>
      <w:r w:rsidRPr="00F07C36">
        <w:rPr>
          <w:color w:val="000000" w:themeColor="text1"/>
        </w:rPr>
        <w:t>obrázku</w:t>
      </w:r>
      <w:r w:rsidR="00F07C36" w:rsidRPr="00F07C36">
        <w:rPr>
          <w:color w:val="000000" w:themeColor="text1"/>
        </w:rPr>
        <w:t xml:space="preserve"> t3</w:t>
      </w:r>
    </w:p>
    <w:p w14:paraId="1944423E" w14:textId="59088EC6" w:rsidR="00F07C36" w:rsidRDefault="004422EF" w:rsidP="00896701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</w:t>
      </w:r>
      <w:r>
        <w:rPr>
          <w:b w:val="0"/>
          <w:bCs w:val="0"/>
          <w:color w:val="000000" w:themeColor="text1"/>
        </w:rPr>
        <w:t>rogram</w:t>
      </w:r>
      <w:r>
        <w:rPr>
          <w:b w:val="0"/>
          <w:bCs w:val="0"/>
          <w:color w:val="000000" w:themeColor="text1"/>
        </w:rPr>
        <w:t xml:space="preserve"> </w:t>
      </w:r>
      <w:r w:rsidR="00F07C36">
        <w:rPr>
          <w:b w:val="0"/>
          <w:bCs w:val="0"/>
          <w:color w:val="000000" w:themeColor="text1"/>
        </w:rPr>
        <w:t>našiel „nesprávne“ minimum a aj to určil len s nízkou presnosťou</w:t>
      </w:r>
    </w:p>
    <w:p w14:paraId="61A4F14A" w14:textId="77777777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7C4BEF17" w14:textId="0F8C27FD" w:rsidR="00F07C36" w:rsidRPr="00F07C36" w:rsidRDefault="000C1958" w:rsidP="00F07C36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3C3C6" wp14:editId="656E1C9F">
                <wp:simplePos x="0" y="0"/>
                <wp:positionH relativeFrom="margin">
                  <wp:align>center</wp:align>
                </wp:positionH>
                <wp:positionV relativeFrom="paragraph">
                  <wp:posOffset>1766570</wp:posOffset>
                </wp:positionV>
                <wp:extent cx="1933575" cy="561975"/>
                <wp:effectExtent l="0" t="0" r="28575" b="2857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FA1D2" w14:textId="3E443816" w:rsidR="00F07C36" w:rsidRPr="000C1958" w:rsidRDefault="000C1958" w:rsidP="00F07C36">
                            <w:pPr>
                              <w:pStyle w:val="Podpis"/>
                              <w:spacing w:before="200"/>
                              <w:jc w:val="center"/>
                              <w:rPr>
                                <w:b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958">
                              <w:rPr>
                                <w:b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</w:t>
                            </w:r>
                            <w:r>
                              <w:rPr>
                                <w:b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</w:t>
                            </w:r>
                            <w:r w:rsidRPr="000C1958">
                              <w:rPr>
                                <w:b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zok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3C3C6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7" type="#_x0000_t202" style="position:absolute;left:0;text-align:left;margin-left:0;margin-top:139.1pt;width:152.25pt;height:44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" fillcolor="white [3201]" strokecolor="black [3200]" strokeweight="1pt">
                <v:textbox>
                  <w:txbxContent>
                    <w:p w14:paraId="3CAFA1D2" w14:textId="3E443816" w:rsidR="00F07C36" w:rsidRPr="000C1958" w:rsidRDefault="000C1958" w:rsidP="00F07C36">
                      <w:pPr>
                        <w:pStyle w:val="Podpis"/>
                        <w:spacing w:before="200"/>
                        <w:jc w:val="center"/>
                        <w:rPr>
                          <w:b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958">
                        <w:rPr>
                          <w:b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</w:t>
                      </w:r>
                      <w:r>
                        <w:rPr>
                          <w:b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</w:t>
                      </w:r>
                      <w:r w:rsidRPr="000C1958">
                        <w:rPr>
                          <w:b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zok 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C36">
        <w:rPr>
          <w:b w:val="0"/>
          <w:bCs w:val="0"/>
          <w:noProof/>
          <w:color w:val="000000" w:themeColor="text1"/>
        </w:rPr>
        <w:drawing>
          <wp:inline distT="0" distB="0" distL="0" distR="0" wp14:anchorId="5DF66C69" wp14:editId="06A0A723">
            <wp:extent cx="5715000" cy="66675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3" cy="669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0E5E" w14:textId="03BDF14E" w:rsidR="00F07C36" w:rsidRDefault="00F07C36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7A75CEE" w14:textId="0F036025" w:rsidR="00F07C36" w:rsidRDefault="00F07C36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113B09AC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0442DC79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F6CACEE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2BB90EF9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11618F9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44D24DD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4C4FC997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0732FEAE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0955C06C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2173EFB9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26E49C67" w14:textId="77777777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70F6E00" w14:textId="53B6E92F" w:rsidR="00AA0CEA" w:rsidRDefault="00AA0CE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2B1C8845" w14:textId="77777777" w:rsidR="0028007B" w:rsidRDefault="0028007B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4A57C9F2" w14:textId="30707365" w:rsidR="00F07C36" w:rsidRDefault="000C1958" w:rsidP="00896701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Podstatne úspešnejší pokus môžeme vidieť na </w:t>
      </w:r>
      <w:r w:rsidRPr="00AA0CEA">
        <w:rPr>
          <w:color w:val="000000" w:themeColor="text1"/>
        </w:rPr>
        <w:t>obr</w:t>
      </w:r>
      <w:r w:rsidR="004422EF">
        <w:rPr>
          <w:color w:val="000000" w:themeColor="text1"/>
        </w:rPr>
        <w:t>á</w:t>
      </w:r>
      <w:r w:rsidRPr="00AA0CEA">
        <w:rPr>
          <w:color w:val="000000" w:themeColor="text1"/>
        </w:rPr>
        <w:t>zku t5</w:t>
      </w:r>
    </w:p>
    <w:p w14:paraId="6627165C" w14:textId="49CBD419" w:rsidR="000C1958" w:rsidRDefault="000C1958" w:rsidP="000C1958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Program správne určil globálne minimum s presnosťou na </w:t>
      </w:r>
      <w:r w:rsidR="00AA0CEA">
        <w:rPr>
          <w:b w:val="0"/>
          <w:bCs w:val="0"/>
          <w:color w:val="000000" w:themeColor="text1"/>
        </w:rPr>
        <w:t>3 desatine miesta</w:t>
      </w:r>
    </w:p>
    <w:p w14:paraId="2B94A8C3" w14:textId="3133DB9B" w:rsidR="00AA0CEA" w:rsidRDefault="00AA0CEA" w:rsidP="000C1958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(skutočné</w:t>
      </w:r>
      <w:r w:rsidR="004422EF">
        <w:rPr>
          <w:b w:val="0"/>
          <w:bCs w:val="0"/>
          <w:color w:val="000000" w:themeColor="text1"/>
        </w:rPr>
        <w:t xml:space="preserve"> globálne</w:t>
      </w:r>
      <w:r>
        <w:rPr>
          <w:b w:val="0"/>
          <w:bCs w:val="0"/>
          <w:color w:val="000000" w:themeColor="text1"/>
        </w:rPr>
        <w:t xml:space="preserve"> minimum je </w:t>
      </w:r>
      <w:r w:rsidRPr="00625600">
        <w:rPr>
          <w:b w:val="0"/>
          <w:bCs w:val="0"/>
          <w:color w:val="000000" w:themeColor="text1"/>
        </w:rPr>
        <w:t>-3.559434801</w:t>
      </w:r>
      <w:r>
        <w:rPr>
          <w:b w:val="0"/>
          <w:bCs w:val="0"/>
          <w:color w:val="000000" w:themeColor="text1"/>
        </w:rPr>
        <w:t>)</w:t>
      </w:r>
    </w:p>
    <w:p w14:paraId="25C849A9" w14:textId="77777777" w:rsidR="00AA0CEA" w:rsidRDefault="00AA0CEA" w:rsidP="000C1958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282D7F1B" w14:textId="4F6F1659" w:rsidR="00AA0CEA" w:rsidRDefault="00AA0CEA" w:rsidP="000C1958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940FA" wp14:editId="003271B2">
                <wp:simplePos x="0" y="0"/>
                <wp:positionH relativeFrom="margin">
                  <wp:align>center</wp:align>
                </wp:positionH>
                <wp:positionV relativeFrom="paragraph">
                  <wp:posOffset>1776095</wp:posOffset>
                </wp:positionV>
                <wp:extent cx="1933575" cy="56197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2DFB5" w14:textId="0251EAA8" w:rsidR="00AA0CEA" w:rsidRPr="000C1958" w:rsidRDefault="00AA0CEA" w:rsidP="00AA0CEA">
                            <w:pPr>
                              <w:pStyle w:val="Podpis"/>
                              <w:spacing w:before="200"/>
                              <w:jc w:val="center"/>
                              <w:rPr>
                                <w:b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958">
                              <w:rPr>
                                <w:b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</w:t>
                            </w:r>
                            <w:r>
                              <w:rPr>
                                <w:b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</w:t>
                            </w:r>
                            <w:r w:rsidRPr="000C1958">
                              <w:rPr>
                                <w:b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zok t</w:t>
                            </w:r>
                            <w:r>
                              <w:rPr>
                                <w:b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940FA" id="Textové pole 13" o:spid="_x0000_s1028" type="#_x0000_t202" style="position:absolute;left:0;text-align:left;margin-left:0;margin-top:139.85pt;width:152.25pt;height:44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" fillcolor="white [3201]" strokecolor="black [3200]" strokeweight="1pt">
                <v:textbox>
                  <w:txbxContent>
                    <w:p w14:paraId="23F2DFB5" w14:textId="0251EAA8" w:rsidR="00AA0CEA" w:rsidRPr="000C1958" w:rsidRDefault="00AA0CEA" w:rsidP="00AA0CEA">
                      <w:pPr>
                        <w:pStyle w:val="Podpis"/>
                        <w:spacing w:before="200"/>
                        <w:jc w:val="center"/>
                        <w:rPr>
                          <w:b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958">
                        <w:rPr>
                          <w:b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</w:t>
                      </w:r>
                      <w:r>
                        <w:rPr>
                          <w:b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</w:t>
                      </w:r>
                      <w:r w:rsidRPr="000C1958">
                        <w:rPr>
                          <w:b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zok t</w:t>
                      </w:r>
                      <w:r>
                        <w:rPr>
                          <w:b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1C8B993F" wp14:editId="3282D550">
            <wp:extent cx="5715000" cy="666750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F709" w14:textId="0491C634" w:rsidR="000C1958" w:rsidRDefault="000C1958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E083C1B" w14:textId="77777777" w:rsidR="00F07C36" w:rsidRDefault="00F07C36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4C9BCD6" w14:textId="77777777" w:rsidR="00F07C36" w:rsidRDefault="00F07C36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4C81358D" w14:textId="77777777" w:rsidR="00F07C36" w:rsidRDefault="00F07C36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002EFB28" w14:textId="77777777" w:rsidR="00F07C36" w:rsidRDefault="00F07C36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4E6D92CF" w14:textId="70DC331C" w:rsidR="00F07C36" w:rsidRDefault="00F07C36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sectPr w:rsidR="00F07C36" w:rsidSect="00E11C06">
      <w:foot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FDF0" w14:textId="77777777" w:rsidR="000722ED" w:rsidRDefault="000722ED" w:rsidP="00A66B18">
      <w:pPr>
        <w:spacing w:before="0" w:after="0"/>
      </w:pPr>
      <w:r>
        <w:separator/>
      </w:r>
    </w:p>
  </w:endnote>
  <w:endnote w:type="continuationSeparator" w:id="0">
    <w:p w14:paraId="5D350472" w14:textId="77777777" w:rsidR="000722ED" w:rsidRDefault="000722E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3386"/>
      <w:docPartObj>
        <w:docPartGallery w:val="Page Numbers (Bottom of Page)"/>
        <w:docPartUnique/>
      </w:docPartObj>
    </w:sdtPr>
    <w:sdtContent>
      <w:p w14:paraId="3D5D8D82" w14:textId="35D08A26" w:rsidR="00637953" w:rsidRDefault="006379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E2DD6" w14:textId="3C1B824B" w:rsidR="003202FF" w:rsidRDefault="003202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A172" w14:textId="77777777" w:rsidR="000722ED" w:rsidRDefault="000722ED" w:rsidP="00A66B18">
      <w:pPr>
        <w:spacing w:before="0" w:after="0"/>
      </w:pPr>
      <w:r>
        <w:separator/>
      </w:r>
    </w:p>
  </w:footnote>
  <w:footnote w:type="continuationSeparator" w:id="0">
    <w:p w14:paraId="3C56202E" w14:textId="77777777" w:rsidR="000722ED" w:rsidRDefault="000722ED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E"/>
    <w:rsid w:val="00026D0D"/>
    <w:rsid w:val="00030C2F"/>
    <w:rsid w:val="000722ED"/>
    <w:rsid w:val="00082790"/>
    <w:rsid w:val="00083BAA"/>
    <w:rsid w:val="000C1958"/>
    <w:rsid w:val="0010680C"/>
    <w:rsid w:val="00152B0B"/>
    <w:rsid w:val="001766D6"/>
    <w:rsid w:val="00192419"/>
    <w:rsid w:val="001C270D"/>
    <w:rsid w:val="001E2320"/>
    <w:rsid w:val="00214E28"/>
    <w:rsid w:val="0025329E"/>
    <w:rsid w:val="0028007B"/>
    <w:rsid w:val="003202FF"/>
    <w:rsid w:val="00352B81"/>
    <w:rsid w:val="00394757"/>
    <w:rsid w:val="003A0150"/>
    <w:rsid w:val="003E24DF"/>
    <w:rsid w:val="0041428F"/>
    <w:rsid w:val="004422EF"/>
    <w:rsid w:val="00466EB3"/>
    <w:rsid w:val="004A14DD"/>
    <w:rsid w:val="004A2B0D"/>
    <w:rsid w:val="004B6DFA"/>
    <w:rsid w:val="004F3951"/>
    <w:rsid w:val="005C2210"/>
    <w:rsid w:val="005E3E9A"/>
    <w:rsid w:val="00615018"/>
    <w:rsid w:val="0062123A"/>
    <w:rsid w:val="00625600"/>
    <w:rsid w:val="00637953"/>
    <w:rsid w:val="00646E75"/>
    <w:rsid w:val="006F6F10"/>
    <w:rsid w:val="00783E79"/>
    <w:rsid w:val="007B5AE8"/>
    <w:rsid w:val="007F5192"/>
    <w:rsid w:val="00831721"/>
    <w:rsid w:val="00862A06"/>
    <w:rsid w:val="00896701"/>
    <w:rsid w:val="008A7FEF"/>
    <w:rsid w:val="00A26FE7"/>
    <w:rsid w:val="00A66B18"/>
    <w:rsid w:val="00A6783B"/>
    <w:rsid w:val="00A96CF8"/>
    <w:rsid w:val="00AA01D8"/>
    <w:rsid w:val="00AA089B"/>
    <w:rsid w:val="00AA0CEA"/>
    <w:rsid w:val="00AE1388"/>
    <w:rsid w:val="00AF3982"/>
    <w:rsid w:val="00B161B2"/>
    <w:rsid w:val="00B20AB1"/>
    <w:rsid w:val="00B50294"/>
    <w:rsid w:val="00B57D6E"/>
    <w:rsid w:val="00B93312"/>
    <w:rsid w:val="00C701F7"/>
    <w:rsid w:val="00C70786"/>
    <w:rsid w:val="00CD2EC4"/>
    <w:rsid w:val="00D10958"/>
    <w:rsid w:val="00D66593"/>
    <w:rsid w:val="00DE6DA2"/>
    <w:rsid w:val="00DF2D30"/>
    <w:rsid w:val="00E11C06"/>
    <w:rsid w:val="00E4786A"/>
    <w:rsid w:val="00E55D74"/>
    <w:rsid w:val="00E6540C"/>
    <w:rsid w:val="00E81E2A"/>
    <w:rsid w:val="00EE0952"/>
    <w:rsid w:val="00F07C3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3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y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Nadpis1">
    <w:name w:val="heading 1"/>
    <w:basedOn w:val="Normlny"/>
    <w:next w:val="Normlny"/>
    <w:link w:val="Nadpis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rjemca">
    <w:name w:val="Príjemca"/>
    <w:basedOn w:val="Normlny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Oslovenie">
    <w:name w:val="Salutation"/>
    <w:basedOn w:val="Normlny"/>
    <w:link w:val="OslovenieChar"/>
    <w:uiPriority w:val="4"/>
    <w:unhideWhenUsed/>
    <w:qFormat/>
    <w:rsid w:val="00A66B18"/>
    <w:pPr>
      <w:spacing w:before="720"/>
    </w:pPr>
  </w:style>
  <w:style w:type="character" w:customStyle="1" w:styleId="OslovenieChar">
    <w:name w:val="Oslovenie Char"/>
    <w:basedOn w:val="Predvolenpsmoodseku"/>
    <w:link w:val="Osloveni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Zver">
    <w:name w:val="Closing"/>
    <w:basedOn w:val="Normlny"/>
    <w:next w:val="Podpis"/>
    <w:link w:val="ZverChar"/>
    <w:uiPriority w:val="6"/>
    <w:unhideWhenUsed/>
    <w:qFormat/>
    <w:rsid w:val="00A6783B"/>
    <w:pPr>
      <w:spacing w:before="480" w:after="960"/>
    </w:pPr>
  </w:style>
  <w:style w:type="character" w:customStyle="1" w:styleId="ZverChar">
    <w:name w:val="Záver Char"/>
    <w:basedOn w:val="Predvolenpsmoodseku"/>
    <w:link w:val="Zver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Podpis">
    <w:name w:val="Signature"/>
    <w:basedOn w:val="Normlny"/>
    <w:link w:val="Podpi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PodpisChar">
    <w:name w:val="Podpis Char"/>
    <w:basedOn w:val="Predvolenpsmoodseku"/>
    <w:link w:val="Podpi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3E24DF"/>
    <w:pPr>
      <w:spacing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Vrazn">
    <w:name w:val="Strong"/>
    <w:basedOn w:val="Predvolenpsmoodseku"/>
    <w:uiPriority w:val="1"/>
    <w:semiHidden/>
    <w:rsid w:val="003E24DF"/>
    <w:rPr>
      <w:b/>
      <w:bCs/>
    </w:rPr>
  </w:style>
  <w:style w:type="paragraph" w:customStyle="1" w:styleId="Kontaktninformcie">
    <w:name w:val="Kontaktné informácie"/>
    <w:basedOn w:val="Normlny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Nadpis2Char">
    <w:name w:val="Nadpis 2 Char"/>
    <w:basedOn w:val="Predvolenpsmoodseku"/>
    <w:link w:val="Nadpis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Zstupntext">
    <w:name w:val="Placeholder Text"/>
    <w:basedOn w:val="Predvolenpsmoodseku"/>
    <w:uiPriority w:val="99"/>
    <w:semiHidden/>
    <w:rsid w:val="001766D6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lny"/>
    <w:next w:val="Normlny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Predvolenpsmoodseku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ri\AppData\Local\Microsoft\Office\16.0\DTS\sk-SK%7b12FCD0FC-CA57-4CE4-A653-286EB233AD51%7d\%7bAD21A953-546C-4173-94F4-603DDBF3F06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{AD21A953-546C-4173-94F4-603DDBF3F06C}tf56348247_win32.dotx</Template>
  <TotalTime>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2022-03-06T09:24:00Z</dcterms:created>
  <dcterms:modified xsi:type="dcterms:W3CDTF">2022-03-06T11:20:00Z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