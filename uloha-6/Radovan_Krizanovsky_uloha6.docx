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5EAEA37C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346084">
                                    <w:rPr>
                                      <w:lang w:bidi="sk-SK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5EAEA37C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346084">
                              <w:rPr>
                                <w:lang w:bidi="sk-SK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6D9BDFD1" w14:textId="77777777" w:rsidR="00207219" w:rsidRDefault="00207219" w:rsidP="00896701">
      <w:pPr>
        <w:pStyle w:val="Prjemca"/>
        <w:spacing w:before="360" w:after="480"/>
        <w:rPr>
          <w:sz w:val="36"/>
          <w:szCs w:val="36"/>
        </w:rPr>
      </w:pPr>
    </w:p>
    <w:p w14:paraId="6F64A9DC" w14:textId="77777777" w:rsidR="007D2045" w:rsidRDefault="007D2045" w:rsidP="00207219">
      <w:pPr>
        <w:pStyle w:val="Prjemca"/>
        <w:spacing w:before="360" w:after="480"/>
        <w:rPr>
          <w:sz w:val="36"/>
          <w:szCs w:val="36"/>
        </w:rPr>
      </w:pPr>
      <w:r w:rsidRPr="007D2045">
        <w:rPr>
          <w:sz w:val="36"/>
          <w:szCs w:val="36"/>
        </w:rPr>
        <w:t>Rozpoznávanie pomocou MLP siete</w:t>
      </w:r>
    </w:p>
    <w:p w14:paraId="450D9A2B" w14:textId="3FFA2927" w:rsidR="00207219" w:rsidRPr="00A20B22" w:rsidRDefault="00207219" w:rsidP="00207219">
      <w:pPr>
        <w:pStyle w:val="Prjemca"/>
        <w:spacing w:before="360" w:after="480"/>
        <w:rPr>
          <w:b w:val="0"/>
          <w:bCs w:val="0"/>
        </w:rPr>
      </w:pPr>
      <w:r w:rsidRPr="00A20B22">
        <w:rPr>
          <w:b w:val="0"/>
          <w:bCs w:val="0"/>
        </w:rPr>
        <w:t>V tomto zadaní s</w:t>
      </w:r>
      <w:r w:rsidR="00D401A3" w:rsidRPr="00A20B22">
        <w:rPr>
          <w:b w:val="0"/>
          <w:bCs w:val="0"/>
        </w:rPr>
        <w:t>om</w:t>
      </w:r>
      <w:r w:rsidRPr="00A20B22">
        <w:rPr>
          <w:b w:val="0"/>
          <w:bCs w:val="0"/>
        </w:rPr>
        <w:t xml:space="preserve"> v prostredí Matlab programoval </w:t>
      </w:r>
      <w:r w:rsidR="00284BBA" w:rsidRPr="00A20B22">
        <w:rPr>
          <w:b w:val="0"/>
          <w:bCs w:val="0"/>
        </w:rPr>
        <w:t>MLP sieť</w:t>
      </w:r>
      <w:r w:rsidRPr="00A20B22">
        <w:rPr>
          <w:b w:val="0"/>
          <w:bCs w:val="0"/>
        </w:rPr>
        <w:t xml:space="preserve"> na </w:t>
      </w:r>
      <w:r w:rsidR="007D2045">
        <w:rPr>
          <w:b w:val="0"/>
          <w:bCs w:val="0"/>
        </w:rPr>
        <w:t xml:space="preserve">rozpoznanie a rozdelenie ľudí na </w:t>
      </w:r>
      <w:r w:rsidR="00331B19">
        <w:rPr>
          <w:b w:val="0"/>
          <w:bCs w:val="0"/>
        </w:rPr>
        <w:t>zdravých</w:t>
      </w:r>
      <w:r w:rsidR="007D2045">
        <w:rPr>
          <w:b w:val="0"/>
          <w:bCs w:val="0"/>
        </w:rPr>
        <w:t xml:space="preserve"> a</w:t>
      </w:r>
      <w:r w:rsidR="00331B19">
        <w:rPr>
          <w:b w:val="0"/>
          <w:bCs w:val="0"/>
        </w:rPr>
        <w:t> so zdravotným problémom</w:t>
      </w:r>
      <w:r w:rsidR="007D2045">
        <w:rPr>
          <w:b w:val="0"/>
          <w:bCs w:val="0"/>
        </w:rPr>
        <w:t xml:space="preserve"> na základe ich biologických parametrov.</w:t>
      </w:r>
    </w:p>
    <w:p w14:paraId="759475B1" w14:textId="64275032" w:rsidR="00207219" w:rsidRPr="00A20B22" w:rsidRDefault="0081783C" w:rsidP="00207219">
      <w:pPr>
        <w:pStyle w:val="Prjemca"/>
        <w:spacing w:before="360" w:after="480"/>
        <w:rPr>
          <w:b w:val="0"/>
          <w:bCs w:val="0"/>
        </w:rPr>
      </w:pPr>
      <w:r w:rsidRPr="00A20B22">
        <w:rPr>
          <w:b w:val="0"/>
          <w:bCs w:val="0"/>
        </w:rPr>
        <w:t>Ako vstupné dáta umelej neurónovej siete slúžia poskytnuté</w:t>
      </w:r>
      <w:r w:rsidR="007D2045">
        <w:rPr>
          <w:b w:val="0"/>
          <w:bCs w:val="0"/>
        </w:rPr>
        <w:t xml:space="preserve"> biologické parametre jednotlivých ľudí</w:t>
      </w:r>
      <w:r w:rsidR="00284BBA" w:rsidRPr="00A20B22">
        <w:rPr>
          <w:b w:val="0"/>
          <w:bCs w:val="0"/>
        </w:rPr>
        <w:t>.</w:t>
      </w:r>
    </w:p>
    <w:p w14:paraId="27DC9AFC" w14:textId="38048FA5" w:rsidR="006E771A" w:rsidRDefault="00665988" w:rsidP="0080506F">
      <w:pPr>
        <w:pStyle w:val="Prjemca"/>
        <w:spacing w:before="200" w:after="480"/>
        <w:rPr>
          <w:b w:val="0"/>
          <w:bCs w:val="0"/>
        </w:rPr>
      </w:pPr>
      <w:r w:rsidRPr="00A20B22">
        <w:rPr>
          <w:b w:val="0"/>
          <w:bCs w:val="0"/>
        </w:rPr>
        <w:t>Výstupnými dátami bud</w:t>
      </w:r>
      <w:r w:rsidR="0081783C" w:rsidRPr="00A20B22">
        <w:rPr>
          <w:b w:val="0"/>
          <w:bCs w:val="0"/>
        </w:rPr>
        <w:t xml:space="preserve">e </w:t>
      </w:r>
      <w:r w:rsidR="007D2045">
        <w:rPr>
          <w:b w:val="0"/>
          <w:bCs w:val="0"/>
        </w:rPr>
        <w:t>tabuľka</w:t>
      </w:r>
      <w:r w:rsidR="00331B19">
        <w:rPr>
          <w:b w:val="0"/>
          <w:bCs w:val="0"/>
        </w:rPr>
        <w:t>,</w:t>
      </w:r>
      <w:r w:rsidR="007D2045">
        <w:rPr>
          <w:b w:val="0"/>
          <w:bCs w:val="0"/>
        </w:rPr>
        <w:t xml:space="preserve"> v ktorej stĺpec reprezentuje človeka</w:t>
      </w:r>
      <w:r w:rsidR="00331B19">
        <w:rPr>
          <w:b w:val="0"/>
          <w:bCs w:val="0"/>
        </w:rPr>
        <w:t>,</w:t>
      </w:r>
      <w:r w:rsidR="007D2045">
        <w:rPr>
          <w:b w:val="0"/>
          <w:bCs w:val="0"/>
        </w:rPr>
        <w:t xml:space="preserve"> ktorému je priradená 1 v jednom z dvoch riadkov a 0 vo zvyšnom</w:t>
      </w:r>
      <w:r w:rsidR="0081783C" w:rsidRPr="00A20B22">
        <w:rPr>
          <w:b w:val="0"/>
          <w:bCs w:val="0"/>
        </w:rPr>
        <w:t>.</w:t>
      </w:r>
    </w:p>
    <w:p w14:paraId="2A53B510" w14:textId="7F8CEF38" w:rsidR="0022424A" w:rsidRPr="00A20B22" w:rsidRDefault="0022424A" w:rsidP="0080506F">
      <w:pPr>
        <w:pStyle w:val="Prjemca"/>
        <w:spacing w:before="200" w:after="480"/>
        <w:rPr>
          <w:b w:val="0"/>
          <w:bCs w:val="0"/>
        </w:rPr>
      </w:pPr>
      <w:r>
        <w:rPr>
          <w:b w:val="0"/>
          <w:bCs w:val="0"/>
        </w:rPr>
        <w:t>1 v prvom riadku znamená zdravý, 1 v druhom riadku znamená zdravotný problém.</w:t>
      </w:r>
    </w:p>
    <w:p w14:paraId="023CEB69" w14:textId="63E455AC" w:rsidR="00207219" w:rsidRPr="00A20B22" w:rsidRDefault="00D401A3" w:rsidP="00D401A3">
      <w:pPr>
        <w:pStyle w:val="Podpis"/>
        <w:spacing w:before="20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 xml:space="preserve">Na vytvorenie MLP siete </w:t>
      </w:r>
      <w:r w:rsidR="0022424A" w:rsidRPr="00A20B22">
        <w:rPr>
          <w:b w:val="0"/>
          <w:bCs w:val="0"/>
          <w:color w:val="000000" w:themeColor="text1"/>
        </w:rPr>
        <w:t>s </w:t>
      </w:r>
      <w:r w:rsidR="0022424A">
        <w:rPr>
          <w:b w:val="0"/>
          <w:bCs w:val="0"/>
          <w:color w:val="000000" w:themeColor="text1"/>
        </w:rPr>
        <w:t>jednou</w:t>
      </w:r>
      <w:r w:rsidR="0022424A" w:rsidRPr="00A20B22">
        <w:rPr>
          <w:b w:val="0"/>
          <w:bCs w:val="0"/>
          <w:color w:val="000000" w:themeColor="text1"/>
        </w:rPr>
        <w:t xml:space="preserve"> skryt</w:t>
      </w:r>
      <w:r w:rsidR="0022424A">
        <w:rPr>
          <w:b w:val="0"/>
          <w:bCs w:val="0"/>
          <w:color w:val="000000" w:themeColor="text1"/>
        </w:rPr>
        <w:t>ou</w:t>
      </w:r>
      <w:r w:rsidR="0022424A" w:rsidRPr="00A20B22">
        <w:rPr>
          <w:b w:val="0"/>
          <w:bCs w:val="0"/>
          <w:color w:val="000000" w:themeColor="text1"/>
        </w:rPr>
        <w:t xml:space="preserve"> </w:t>
      </w:r>
      <w:r w:rsidRPr="00A20B22">
        <w:rPr>
          <w:b w:val="0"/>
          <w:bCs w:val="0"/>
          <w:color w:val="000000" w:themeColor="text1"/>
        </w:rPr>
        <w:t>s</w:t>
      </w:r>
      <w:r w:rsidR="00855526" w:rsidRPr="00A20B22">
        <w:rPr>
          <w:b w:val="0"/>
          <w:bCs w:val="0"/>
          <w:color w:val="000000" w:themeColor="text1"/>
        </w:rPr>
        <w:t xml:space="preserve">om </w:t>
      </w:r>
      <w:r w:rsidRPr="00A20B22">
        <w:rPr>
          <w:b w:val="0"/>
          <w:bCs w:val="0"/>
          <w:color w:val="000000" w:themeColor="text1"/>
        </w:rPr>
        <w:t xml:space="preserve">použili funkciu </w:t>
      </w:r>
      <w:proofErr w:type="spellStart"/>
      <w:r w:rsidR="0022424A" w:rsidRPr="0022424A">
        <w:rPr>
          <w:b w:val="0"/>
          <w:bCs w:val="0"/>
          <w:color w:val="000000" w:themeColor="text1"/>
        </w:rPr>
        <w:t>patternnet</w:t>
      </w:r>
      <w:proofErr w:type="spellEnd"/>
      <w:r w:rsidR="0022424A">
        <w:rPr>
          <w:b w:val="0"/>
          <w:bCs w:val="0"/>
          <w:color w:val="000000" w:themeColor="text1"/>
        </w:rPr>
        <w:t xml:space="preserve"> </w:t>
      </w:r>
      <w:r w:rsidR="0080506F" w:rsidRPr="00A20B22">
        <w:rPr>
          <w:b w:val="0"/>
          <w:bCs w:val="0"/>
          <w:color w:val="000000" w:themeColor="text1"/>
        </w:rPr>
        <w:t xml:space="preserve">pričom </w:t>
      </w:r>
      <w:r w:rsidR="0022424A">
        <w:rPr>
          <w:b w:val="0"/>
          <w:bCs w:val="0"/>
          <w:color w:val="000000" w:themeColor="text1"/>
        </w:rPr>
        <w:t>daná vrstva obsahuje</w:t>
      </w:r>
      <w:r w:rsidR="0080506F" w:rsidRPr="00A20B22">
        <w:rPr>
          <w:b w:val="0"/>
          <w:bCs w:val="0"/>
          <w:color w:val="000000" w:themeColor="text1"/>
        </w:rPr>
        <w:t xml:space="preserve"> </w:t>
      </w:r>
      <w:r w:rsidR="0022424A">
        <w:rPr>
          <w:b w:val="0"/>
          <w:bCs w:val="0"/>
          <w:color w:val="000000" w:themeColor="text1"/>
        </w:rPr>
        <w:t>20</w:t>
      </w:r>
      <w:r w:rsidR="0080506F" w:rsidRPr="00A20B22">
        <w:rPr>
          <w:b w:val="0"/>
          <w:bCs w:val="0"/>
          <w:color w:val="000000" w:themeColor="text1"/>
        </w:rPr>
        <w:t xml:space="preserve"> neurónov.</w:t>
      </w:r>
    </w:p>
    <w:p w14:paraId="1F90E431" w14:textId="439197B1" w:rsidR="00D401A3" w:rsidRPr="00A20B22" w:rsidRDefault="00D401A3" w:rsidP="00D401A3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43754927" w14:textId="77777777" w:rsidR="0080506F" w:rsidRPr="00A20B22" w:rsidRDefault="0080506F" w:rsidP="00D401A3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2ECBE8B" w14:textId="7CBE0671" w:rsidR="0080506F" w:rsidRDefault="0080506F" w:rsidP="0080506F">
      <w:pPr>
        <w:pStyle w:val="Podpis"/>
        <w:spacing w:before="200"/>
        <w:rPr>
          <w:rFonts w:eastAsia="Dotum"/>
          <w:b w:val="0"/>
          <w:bCs w:val="0"/>
          <w:color w:val="000000" w:themeColor="text1"/>
          <w:lang w:val="en-US" w:eastAsia="ko-KR"/>
        </w:rPr>
      </w:pPr>
      <w:r w:rsidRPr="00A20B22">
        <w:rPr>
          <w:b w:val="0"/>
          <w:bCs w:val="0"/>
          <w:color w:val="000000" w:themeColor="text1"/>
        </w:rPr>
        <w:t>Výber chybovej funkcie za mňa uskutočnil Matlab</w:t>
      </w:r>
      <w:r w:rsidR="00342225">
        <w:rPr>
          <w:b w:val="0"/>
          <w:bCs w:val="0"/>
          <w:color w:val="000000" w:themeColor="text1"/>
        </w:rPr>
        <w:t>,</w:t>
      </w:r>
      <w:r w:rsidRPr="00A20B22">
        <w:rPr>
          <w:b w:val="0"/>
          <w:bCs w:val="0"/>
          <w:color w:val="000000" w:themeColor="text1"/>
        </w:rPr>
        <w:t xml:space="preserve"> a to konkrétne </w:t>
      </w:r>
      <w:r w:rsidRPr="00A20B22">
        <w:rPr>
          <w:rFonts w:eastAsia="Dotum"/>
          <w:b w:val="0"/>
          <w:bCs w:val="0"/>
          <w:color w:val="000000" w:themeColor="text1"/>
          <w:lang w:val="en-US" w:eastAsia="ko-KR"/>
        </w:rPr>
        <w:t>“</w:t>
      </w:r>
      <w:proofErr w:type="spellStart"/>
      <w:r w:rsidR="00964CFD">
        <w:rPr>
          <w:rFonts w:eastAsia="Dotum"/>
          <w:b w:val="0"/>
          <w:bCs w:val="0"/>
          <w:color w:val="000000" w:themeColor="text1"/>
          <w:lang w:val="en-US" w:eastAsia="ko-KR"/>
        </w:rPr>
        <w:t>crossentropy</w:t>
      </w:r>
      <w:proofErr w:type="spellEnd"/>
      <w:r w:rsidRPr="00A20B22">
        <w:rPr>
          <w:rFonts w:eastAsia="Dotum"/>
          <w:b w:val="0"/>
          <w:bCs w:val="0"/>
          <w:color w:val="000000" w:themeColor="text1"/>
          <w:lang w:val="en-US" w:eastAsia="ko-KR"/>
        </w:rPr>
        <w:t>”</w:t>
      </w:r>
    </w:p>
    <w:p w14:paraId="210A1430" w14:textId="1AB54816" w:rsidR="00964CFD" w:rsidRDefault="00964CFD" w:rsidP="0080506F">
      <w:pPr>
        <w:pStyle w:val="Podpis"/>
        <w:spacing w:before="200"/>
        <w:rPr>
          <w:rFonts w:eastAsia="Dotum"/>
          <w:b w:val="0"/>
          <w:bCs w:val="0"/>
          <w:color w:val="000000" w:themeColor="text1"/>
          <w:lang w:val="en-US" w:eastAsia="ko-KR"/>
        </w:rPr>
      </w:pPr>
    </w:p>
    <w:p w14:paraId="379B34E2" w14:textId="2A866AA9" w:rsidR="00964CFD" w:rsidRPr="00A20B22" w:rsidRDefault="00964CFD" w:rsidP="0080506F">
      <w:pPr>
        <w:pStyle w:val="Podpis"/>
        <w:spacing w:before="200"/>
        <w:rPr>
          <w:rFonts w:eastAsia="Dotum" w:hint="eastAsia"/>
          <w:b w:val="0"/>
          <w:bCs w:val="0"/>
          <w:color w:val="000000" w:themeColor="text1"/>
          <w:lang w:eastAsia="ko-KR"/>
        </w:rPr>
      </w:pP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Dáta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som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rozdelil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náhodne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v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pomere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60</w:t>
      </w:r>
      <w:r>
        <w:rPr>
          <w:rFonts w:eastAsia="Dotum" w:hint="eastAsia"/>
          <w:b w:val="0"/>
          <w:bCs w:val="0"/>
          <w:color w:val="000000" w:themeColor="text1"/>
          <w:lang w:val="en-US" w:eastAsia="ko-KR"/>
        </w:rPr>
        <w:t>%</w:t>
      </w:r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na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trénovanie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a 40</w:t>
      </w:r>
      <w:r>
        <w:rPr>
          <w:rFonts w:eastAsia="Dotum" w:hint="eastAsia"/>
          <w:b w:val="0"/>
          <w:bCs w:val="0"/>
          <w:color w:val="000000" w:themeColor="text1"/>
          <w:lang w:val="en-US" w:eastAsia="ko-KR"/>
        </w:rPr>
        <w:t>%</w:t>
      </w:r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na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 xml:space="preserve"> </w:t>
      </w:r>
      <w:proofErr w:type="spellStart"/>
      <w:r>
        <w:rPr>
          <w:rFonts w:eastAsia="Dotum"/>
          <w:b w:val="0"/>
          <w:bCs w:val="0"/>
          <w:color w:val="000000" w:themeColor="text1"/>
          <w:lang w:val="en-US" w:eastAsia="ko-KR"/>
        </w:rPr>
        <w:t>testovanie</w:t>
      </w:r>
      <w:proofErr w:type="spellEnd"/>
      <w:r>
        <w:rPr>
          <w:rFonts w:eastAsia="Dotum"/>
          <w:b w:val="0"/>
          <w:bCs w:val="0"/>
          <w:color w:val="000000" w:themeColor="text1"/>
          <w:lang w:val="en-US" w:eastAsia="ko-KR"/>
        </w:rPr>
        <w:t>.</w:t>
      </w:r>
    </w:p>
    <w:p w14:paraId="761FDAD5" w14:textId="05842D92" w:rsidR="00207219" w:rsidRPr="00A20B22" w:rsidRDefault="00207219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AD4E9B2" w14:textId="77777777" w:rsidR="0080506F" w:rsidRPr="00A20B22" w:rsidRDefault="0080506F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F1B065B" w14:textId="7B0347DC" w:rsidR="00207219" w:rsidRDefault="000112DA" w:rsidP="00207219">
      <w:pPr>
        <w:pStyle w:val="Podpis"/>
        <w:spacing w:before="20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>Pri nastavení trénovania sme chybu zvolili</w:t>
      </w:r>
      <w:r w:rsidR="00855526" w:rsidRPr="00A20B22">
        <w:rPr>
          <w:b w:val="0"/>
          <w:bCs w:val="0"/>
          <w:color w:val="000000" w:themeColor="text1"/>
        </w:rPr>
        <w:t xml:space="preserve"> najviac </w:t>
      </w:r>
      <w:r w:rsidR="00964CFD">
        <w:rPr>
          <w:b w:val="0"/>
          <w:bCs w:val="0"/>
          <w:color w:val="000000" w:themeColor="text1"/>
        </w:rPr>
        <w:t>0.1,</w:t>
      </w:r>
      <w:r w:rsidRPr="00A20B22">
        <w:rPr>
          <w:b w:val="0"/>
          <w:bCs w:val="0"/>
          <w:color w:val="000000" w:themeColor="text1"/>
        </w:rPr>
        <w:t xml:space="preserve"> epoch </w:t>
      </w:r>
      <w:r w:rsidR="00855526" w:rsidRPr="00A20B22">
        <w:rPr>
          <w:b w:val="0"/>
          <w:bCs w:val="0"/>
          <w:color w:val="000000" w:themeColor="text1"/>
        </w:rPr>
        <w:t>500</w:t>
      </w:r>
      <w:r w:rsidR="00964CFD">
        <w:rPr>
          <w:b w:val="0"/>
          <w:bCs w:val="0"/>
          <w:color w:val="000000" w:themeColor="text1"/>
        </w:rPr>
        <w:t xml:space="preserve"> a minimálny gradient 1e-4</w:t>
      </w:r>
      <w:r w:rsidRPr="00A20B22">
        <w:rPr>
          <w:b w:val="0"/>
          <w:bCs w:val="0"/>
          <w:color w:val="000000" w:themeColor="text1"/>
        </w:rPr>
        <w:t>.</w:t>
      </w:r>
    </w:p>
    <w:p w14:paraId="47E8B4E3" w14:textId="45704CF2" w:rsidR="002875A8" w:rsidRDefault="002875A8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044A9A6" w14:textId="64BF9B49" w:rsidR="002875A8" w:rsidRPr="00A20B22" w:rsidRDefault="002875A8" w:rsidP="00207219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>
        <w:rPr>
          <w:b w:val="0"/>
          <w:bCs w:val="0"/>
          <w:color w:val="000000" w:themeColor="text1"/>
        </w:rPr>
        <w:t>Program sme spustili aj s výpismi 10 krát.</w:t>
      </w:r>
    </w:p>
    <w:p w14:paraId="20683E99" w14:textId="72F016CE" w:rsidR="00855526" w:rsidRPr="00A20B22" w:rsidRDefault="00855526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7FA7C1D6" w14:textId="61C42940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D6F557D" w14:textId="41553423" w:rsidR="000112DA" w:rsidRPr="00A20B22" w:rsidRDefault="000112DA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ab/>
      </w:r>
    </w:p>
    <w:p w14:paraId="0C2CD673" w14:textId="2F2BBC3D" w:rsidR="00BD15ED" w:rsidRPr="00A20B22" w:rsidRDefault="00BD15ED" w:rsidP="002875A8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3BE14E6C" w14:textId="77777777" w:rsidR="00BD15ED" w:rsidRPr="00A20B22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B3A6A22" w14:textId="48EF6FC4" w:rsidR="007A70C2" w:rsidRPr="00A20B2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>V tomto okne je vyobrazené trénovanie našej siete.</w:t>
      </w:r>
    </w:p>
    <w:p w14:paraId="115C202B" w14:textId="04E18AD9" w:rsidR="00855526" w:rsidRPr="00A20B22" w:rsidRDefault="002875A8" w:rsidP="00855526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2C3D153F" wp14:editId="3543CB78">
            <wp:extent cx="4229100" cy="66484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17CC" w14:textId="6A846FBD" w:rsidR="00167772" w:rsidRPr="00A20B22" w:rsidRDefault="007A70C2" w:rsidP="000112DA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 xml:space="preserve">Ako môžeme vidieť trénovanie zastalo na </w:t>
      </w:r>
      <w:r w:rsidR="002875A8">
        <w:rPr>
          <w:b w:val="0"/>
          <w:bCs w:val="0"/>
          <w:color w:val="000000" w:themeColor="text1"/>
        </w:rPr>
        <w:t>121</w:t>
      </w:r>
      <w:r w:rsidRPr="00A20B22">
        <w:rPr>
          <w:b w:val="0"/>
          <w:bCs w:val="0"/>
          <w:color w:val="000000" w:themeColor="text1"/>
        </w:rPr>
        <w:t>. epoche kvôli tomu</w:t>
      </w:r>
      <w:r w:rsidR="00F1373D" w:rsidRPr="00A20B22">
        <w:rPr>
          <w:b w:val="0"/>
          <w:bCs w:val="0"/>
          <w:color w:val="000000" w:themeColor="text1"/>
        </w:rPr>
        <w:t>,</w:t>
      </w:r>
      <w:r w:rsidRPr="00A20B22">
        <w:rPr>
          <w:b w:val="0"/>
          <w:bCs w:val="0"/>
          <w:color w:val="000000" w:themeColor="text1"/>
        </w:rPr>
        <w:t xml:space="preserve"> že sieť robila už len veľmi malé chyby</w:t>
      </w:r>
      <w:r w:rsidR="00167772" w:rsidRPr="00A20B22">
        <w:rPr>
          <w:b w:val="0"/>
          <w:bCs w:val="0"/>
          <w:color w:val="000000" w:themeColor="text1"/>
        </w:rPr>
        <w:t>.</w:t>
      </w:r>
    </w:p>
    <w:p w14:paraId="73DBB2D0" w14:textId="77777777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047148A" w14:textId="41EBB1D2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A11AE45" w14:textId="63573AEC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47C4FDF" w14:textId="5010D336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3083971C" w14:textId="4348D481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5C0D2FB4" w14:textId="00EBFA3D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77EBB493" w14:textId="287B5102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1DDF846F" w14:textId="22E84D79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44F0E8CF" w14:textId="69201C79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FF12E8B" w14:textId="32934325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5683A234" w14:textId="12F294D6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7F449773" w14:textId="05732273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CFD3912" w14:textId="09833039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C808C11" w14:textId="3F8F8DAE" w:rsidR="00167772" w:rsidRPr="00A20B22" w:rsidRDefault="00167772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7537D0B4" w14:textId="794E8F96" w:rsidR="005C0688" w:rsidRPr="00A20B22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55E7539E" w14:textId="77777777" w:rsidR="005C0688" w:rsidRPr="00A20B22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5D56DE3B" w14:textId="4FC94325" w:rsidR="00167772" w:rsidRPr="00A20B2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  <w:r w:rsidRPr="00A20B22">
        <w:rPr>
          <w:b w:val="0"/>
          <w:bCs w:val="0"/>
          <w:noProof/>
          <w:color w:val="000000" w:themeColor="text1"/>
        </w:rPr>
        <w:t xml:space="preserve">V tomto grafe </w:t>
      </w:r>
      <w:r w:rsidR="00F1373D" w:rsidRPr="00A20B22">
        <w:rPr>
          <w:b w:val="0"/>
          <w:bCs w:val="0"/>
          <w:noProof/>
          <w:color w:val="000000" w:themeColor="text1"/>
        </w:rPr>
        <w:t>vidíme</w:t>
      </w:r>
      <w:r w:rsidRPr="00A20B22">
        <w:rPr>
          <w:b w:val="0"/>
          <w:bCs w:val="0"/>
          <w:noProof/>
          <w:color w:val="000000" w:themeColor="text1"/>
        </w:rPr>
        <w:t xml:space="preserve"> postup procesu učenia v záv</w:t>
      </w:r>
      <w:r w:rsidR="00F1373D" w:rsidRPr="00A20B22">
        <w:rPr>
          <w:b w:val="0"/>
          <w:bCs w:val="0"/>
          <w:noProof/>
          <w:color w:val="000000" w:themeColor="text1"/>
        </w:rPr>
        <w:t>i</w:t>
      </w:r>
      <w:r w:rsidRPr="00A20B22">
        <w:rPr>
          <w:b w:val="0"/>
          <w:bCs w:val="0"/>
          <w:noProof/>
          <w:color w:val="000000" w:themeColor="text1"/>
        </w:rPr>
        <w:t>slosti od jednotliv</w:t>
      </w:r>
      <w:r w:rsidR="00F1373D" w:rsidRPr="00A20B22">
        <w:rPr>
          <w:b w:val="0"/>
          <w:bCs w:val="0"/>
          <w:noProof/>
          <w:color w:val="000000" w:themeColor="text1"/>
        </w:rPr>
        <w:t>ý</w:t>
      </w:r>
      <w:r w:rsidRPr="00A20B22">
        <w:rPr>
          <w:b w:val="0"/>
          <w:bCs w:val="0"/>
          <w:noProof/>
          <w:color w:val="000000" w:themeColor="text1"/>
        </w:rPr>
        <w:t>ch epoch.</w:t>
      </w:r>
    </w:p>
    <w:p w14:paraId="00CEC253" w14:textId="75DC38F0" w:rsidR="00167772" w:rsidRPr="00A20B22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5E4A0894" wp14:editId="634F577D">
            <wp:extent cx="5353050" cy="4562475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2B1C" w14:textId="79735F18" w:rsidR="0016777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 w:rsidRPr="00A20B22">
        <w:rPr>
          <w:b w:val="0"/>
          <w:bCs w:val="0"/>
          <w:color w:val="000000" w:themeColor="text1"/>
        </w:rPr>
        <w:t xml:space="preserve">Chyba sa každou epochou znižuje až pri </w:t>
      </w:r>
      <w:r w:rsidR="002875A8">
        <w:rPr>
          <w:b w:val="0"/>
          <w:bCs w:val="0"/>
          <w:color w:val="000000" w:themeColor="text1"/>
        </w:rPr>
        <w:t>121</w:t>
      </w:r>
      <w:r w:rsidRPr="00A20B22">
        <w:rPr>
          <w:b w:val="0"/>
          <w:bCs w:val="0"/>
          <w:color w:val="000000" w:themeColor="text1"/>
        </w:rPr>
        <w:t>. epoche dosiahne nami požadované zníženie chyby.</w:t>
      </w:r>
    </w:p>
    <w:p w14:paraId="5A140D4F" w14:textId="211A7A25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FCCAB4C" w14:textId="39D42B85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B966DE7" w14:textId="7502EF90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CAD4D71" w14:textId="6F80B1B4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72E356F" w14:textId="02C4C4A9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1B938FF" w14:textId="49CC71EB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33B28B3" w14:textId="4F953D2F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B590BF7" w14:textId="122CDF0C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E757A71" w14:textId="5BE72BE6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E8BF124" w14:textId="69AEE311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54A0014" w14:textId="32F1F79A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7B49E00" w14:textId="371E0B51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6A4E770" w14:textId="4F4F7254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5E1D4A9" w14:textId="33A8308F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65BBDA2" w14:textId="1886C7F8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5B23FF3" w14:textId="224C125D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B693F64" w14:textId="6FB1D5B6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460A706" w14:textId="5AF4470D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856AE90" w14:textId="6073B948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297D95E" w14:textId="267ADFAA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2E3418B" w14:textId="4A1EA19A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42A6338" w14:textId="392D1FC1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32802BC" w14:textId="00FDB50D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0176387" w14:textId="77777777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F1F44BA" w14:textId="7D9C6B9C" w:rsidR="002875A8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 tomto okne vidíme</w:t>
      </w:r>
      <w:r w:rsidRPr="007A70C2">
        <w:rPr>
          <w:b w:val="0"/>
          <w:bCs w:val="0"/>
          <w:color w:val="000000" w:themeColor="text1"/>
        </w:rPr>
        <w:t xml:space="preserve"> kontingenčn</w:t>
      </w:r>
      <w:r>
        <w:rPr>
          <w:b w:val="0"/>
          <w:bCs w:val="0"/>
          <w:color w:val="000000" w:themeColor="text1"/>
        </w:rPr>
        <w:t>ú</w:t>
      </w:r>
      <w:r w:rsidRPr="007A70C2">
        <w:rPr>
          <w:b w:val="0"/>
          <w:bCs w:val="0"/>
          <w:color w:val="000000" w:themeColor="text1"/>
        </w:rPr>
        <w:t xml:space="preserve"> matic</w:t>
      </w:r>
      <w:r>
        <w:rPr>
          <w:b w:val="0"/>
          <w:bCs w:val="0"/>
          <w:color w:val="000000" w:themeColor="text1"/>
        </w:rPr>
        <w:t>u.</w:t>
      </w:r>
    </w:p>
    <w:p w14:paraId="59AD0C7D" w14:textId="3265FA83" w:rsidR="002875A8" w:rsidRPr="00A20B22" w:rsidRDefault="002875A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1F47242D" wp14:editId="70B978DA">
            <wp:extent cx="5617552" cy="6076950"/>
            <wp:effectExtent l="0" t="0" r="254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01" cy="610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E29C" w14:textId="4AC3435A" w:rsidR="00AE6588" w:rsidRPr="00A20B2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268F9C6" w14:textId="579BA5A8" w:rsidR="002875A8" w:rsidRDefault="002875A8" w:rsidP="002875A8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Neurónová sieť</w:t>
      </w:r>
      <w:r>
        <w:rPr>
          <w:b w:val="0"/>
          <w:bCs w:val="0"/>
          <w:color w:val="000000" w:themeColor="text1"/>
        </w:rPr>
        <w:t xml:space="preserve"> sa</w:t>
      </w:r>
      <w:r>
        <w:rPr>
          <w:b w:val="0"/>
          <w:bCs w:val="0"/>
          <w:color w:val="000000" w:themeColor="text1"/>
        </w:rPr>
        <w:t xml:space="preserve"> pri </w:t>
      </w:r>
      <w:proofErr w:type="spellStart"/>
      <w:r>
        <w:rPr>
          <w:b w:val="0"/>
          <w:bCs w:val="0"/>
          <w:color w:val="000000" w:themeColor="text1"/>
        </w:rPr>
        <w:t>trénovacích</w:t>
      </w:r>
      <w:proofErr w:type="spellEnd"/>
      <w:r>
        <w:rPr>
          <w:b w:val="0"/>
          <w:bCs w:val="0"/>
          <w:color w:val="000000" w:themeColor="text1"/>
        </w:rPr>
        <w:t xml:space="preserve"> dátach </w:t>
      </w:r>
      <w:r>
        <w:rPr>
          <w:b w:val="0"/>
          <w:bCs w:val="0"/>
          <w:color w:val="000000" w:themeColor="text1"/>
        </w:rPr>
        <w:t>pomýlila 17 krát</w:t>
      </w:r>
      <w:r>
        <w:rPr>
          <w:b w:val="0"/>
          <w:bCs w:val="0"/>
          <w:color w:val="000000" w:themeColor="text1"/>
        </w:rPr>
        <w:t xml:space="preserve"> a pri testovacích </w:t>
      </w:r>
      <w:r>
        <w:rPr>
          <w:b w:val="0"/>
          <w:bCs w:val="0"/>
          <w:color w:val="000000" w:themeColor="text1"/>
        </w:rPr>
        <w:t>45 krát.</w:t>
      </w:r>
    </w:p>
    <w:p w14:paraId="3FFBB4E1" w14:textId="6935348C" w:rsidR="00AE6588" w:rsidRPr="00A20B22" w:rsidRDefault="00337FA9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Celková úspešnosť je tým pádom 86</w:t>
      </w:r>
      <w:r>
        <w:rPr>
          <w:rFonts w:eastAsia="Dotum" w:hint="eastAsia"/>
          <w:b w:val="0"/>
          <w:bCs w:val="0"/>
          <w:color w:val="000000" w:themeColor="text1"/>
          <w:lang w:eastAsia="ko-KR"/>
        </w:rPr>
        <w:t>%</w:t>
      </w:r>
      <w:r>
        <w:rPr>
          <w:rFonts w:eastAsia="Dotum"/>
          <w:b w:val="0"/>
          <w:bCs w:val="0"/>
          <w:color w:val="000000" w:themeColor="text1"/>
          <w:lang w:eastAsia="ko-KR"/>
        </w:rPr>
        <w:t>.</w:t>
      </w:r>
    </w:p>
    <w:p w14:paraId="40A6D9A7" w14:textId="25338439" w:rsidR="00AE6588" w:rsidRPr="00A20B22" w:rsidRDefault="00AE6588" w:rsidP="00AE6588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F386F52" w14:textId="267FC46B" w:rsidR="00AE6588" w:rsidRPr="00A20B2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E9F058E" w14:textId="05A4D369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F4F06D0" w14:textId="35C51EB9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6386BC8" w14:textId="1D8BC9ED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6CE3CA7" w14:textId="00F984F3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F6E0D2E" w14:textId="3BFC92AD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393CAB1" w14:textId="37D3CBF5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3443FCF" w14:textId="7C50BED0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0B530DE" w14:textId="02207F82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3C83CF3" w14:textId="23D6FBE4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98A1A7F" w14:textId="12272440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2A661E0" w14:textId="11A12FB7" w:rsidR="005C0688" w:rsidRPr="00A20B22" w:rsidRDefault="00337FA9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Program som spustili 10 krát a vypísal štatistiky pre každý beh.</w:t>
      </w: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69E32544" wp14:editId="352C8659">
            <wp:extent cx="5010150" cy="679132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9E53" w14:textId="2C6BE945" w:rsidR="005C0688" w:rsidRPr="00A20B22" w:rsidRDefault="00337FA9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Beh 1 až 5 </w:t>
      </w:r>
      <w:r>
        <w:t>↑</w:t>
      </w:r>
    </w:p>
    <w:p w14:paraId="785A4857" w14:textId="41B8DB96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BCCE14E" w14:textId="2DEC690B" w:rsidR="00337FA9" w:rsidRDefault="00337FA9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186A0A3" w14:textId="77777777" w:rsidR="00337FA9" w:rsidRPr="00A20B22" w:rsidRDefault="00337FA9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F971D39" w14:textId="5348DD96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FFAB7F2" w14:textId="106FA38C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5E1E32A" w14:textId="65D489AA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5B21C92" w14:textId="3CFED066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168DBE36" w14:textId="56C6D955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58C892B" w14:textId="1B76F0B1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3CFC8760" w14:textId="3EE235E2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739E7F0" w14:textId="53838494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778209EA" w14:textId="52C34247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7D289C4" w14:textId="19D64E04" w:rsidR="00337FA9" w:rsidRDefault="00337FA9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lastRenderedPageBreak/>
        <w:t xml:space="preserve">Beh 6 až 10 </w:t>
      </w:r>
      <w:r>
        <w:t>↓</w:t>
      </w:r>
    </w:p>
    <w:p w14:paraId="2D69A114" w14:textId="6790FB04" w:rsidR="005C0688" w:rsidRPr="00A20B22" w:rsidRDefault="00337FA9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1D482F38" wp14:editId="0FEA9816">
            <wp:extent cx="4924425" cy="6772275"/>
            <wp:effectExtent l="0" t="0" r="9525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E6FC" w14:textId="04395046" w:rsidR="005C0688" w:rsidRPr="00A20B22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E7F009E" w14:textId="2CFB4B1A" w:rsidR="005C0688" w:rsidRPr="00A20B22" w:rsidRDefault="00331B19" w:rsidP="00331B19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Po 10 spusteniach som vypísal štatistiku úspešnosti klasifikácie</w:t>
      </w:r>
    </w:p>
    <w:p w14:paraId="37047B5B" w14:textId="667E9037" w:rsidR="00FD1A91" w:rsidRPr="00A20B22" w:rsidRDefault="00337FA9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08A861FE" wp14:editId="2E0369DF">
            <wp:extent cx="4895850" cy="1647825"/>
            <wp:effectExtent l="0" t="0" r="0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17E0" w14:textId="2E56C5B1" w:rsidR="00FD1A91" w:rsidRPr="00A20B22" w:rsidRDefault="00FD1A91" w:rsidP="00896847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2D80594" w14:textId="6B54944E" w:rsidR="00FD1A91" w:rsidRPr="00A20B22" w:rsidRDefault="00FD1A91" w:rsidP="00896847">
      <w:pPr>
        <w:pStyle w:val="Podpis"/>
        <w:spacing w:before="200"/>
        <w:ind w:left="0"/>
        <w:jc w:val="center"/>
        <w:rPr>
          <w:b w:val="0"/>
          <w:bCs w:val="0"/>
          <w:color w:val="000000" w:themeColor="text1"/>
          <w:sz w:val="20"/>
          <w:szCs w:val="16"/>
        </w:rPr>
      </w:pPr>
      <w:r w:rsidRPr="00A20B22">
        <w:rPr>
          <w:b w:val="0"/>
          <w:bCs w:val="0"/>
          <w:color w:val="000000" w:themeColor="text1"/>
          <w:sz w:val="20"/>
          <w:szCs w:val="16"/>
        </w:rPr>
        <w:t xml:space="preserve">V tomto zadaní som 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>vy</w:t>
      </w:r>
      <w:r w:rsidRPr="00A20B22">
        <w:rPr>
          <w:b w:val="0"/>
          <w:bCs w:val="0"/>
          <w:color w:val="000000" w:themeColor="text1"/>
          <w:sz w:val="20"/>
          <w:szCs w:val="16"/>
        </w:rPr>
        <w:t>užíval súbor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 xml:space="preserve"> </w:t>
      </w:r>
      <w:proofErr w:type="spellStart"/>
      <w:r w:rsidR="00346084" w:rsidRPr="00346084">
        <w:rPr>
          <w:b w:val="0"/>
          <w:bCs w:val="0"/>
          <w:color w:val="000000" w:themeColor="text1"/>
          <w:sz w:val="20"/>
          <w:szCs w:val="16"/>
        </w:rPr>
        <w:t>dataarytmiasrdca</w:t>
      </w:r>
      <w:r w:rsidRPr="00A20B22">
        <w:rPr>
          <w:b w:val="0"/>
          <w:bCs w:val="0"/>
          <w:color w:val="000000" w:themeColor="text1"/>
          <w:sz w:val="20"/>
          <w:szCs w:val="16"/>
        </w:rPr>
        <w:t>.mat</w:t>
      </w:r>
      <w:proofErr w:type="spellEnd"/>
      <w:r w:rsidRPr="00A20B22">
        <w:rPr>
          <w:b w:val="0"/>
          <w:bCs w:val="0"/>
          <w:color w:val="000000" w:themeColor="text1"/>
          <w:sz w:val="20"/>
          <w:szCs w:val="16"/>
        </w:rPr>
        <w:t xml:space="preserve"> poskytnutý vyučujúcim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 xml:space="preserve">. Tento súbor som taktiež pridal do tejto </w:t>
      </w:r>
      <w:r w:rsidR="00896847" w:rsidRPr="00A20B22">
        <w:rPr>
          <w:b w:val="0"/>
          <w:bCs w:val="0"/>
          <w:color w:val="000000" w:themeColor="text1"/>
          <w:sz w:val="20"/>
          <w:szCs w:val="16"/>
        </w:rPr>
        <w:t>dokumentácie</w:t>
      </w:r>
      <w:r w:rsidR="009A2B32" w:rsidRPr="00A20B22">
        <w:rPr>
          <w:b w:val="0"/>
          <w:bCs w:val="0"/>
          <w:color w:val="000000" w:themeColor="text1"/>
          <w:sz w:val="20"/>
          <w:szCs w:val="16"/>
        </w:rPr>
        <w:t>.</w:t>
      </w:r>
    </w:p>
    <w:sectPr w:rsidR="00FD1A91" w:rsidRPr="00A20B22" w:rsidSect="00E11C06">
      <w:footerReference w:type="defaul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A9A7" w14:textId="77777777" w:rsidR="001C60C8" w:rsidRDefault="001C60C8" w:rsidP="00A66B18">
      <w:pPr>
        <w:spacing w:before="0" w:after="0"/>
      </w:pPr>
      <w:r>
        <w:separator/>
      </w:r>
    </w:p>
  </w:endnote>
  <w:endnote w:type="continuationSeparator" w:id="0">
    <w:p w14:paraId="3E9498FC" w14:textId="77777777" w:rsidR="001C60C8" w:rsidRDefault="001C60C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8E91" w14:textId="77777777" w:rsidR="001C60C8" w:rsidRDefault="001C60C8" w:rsidP="00A66B18">
      <w:pPr>
        <w:spacing w:before="0" w:after="0"/>
      </w:pPr>
      <w:r>
        <w:separator/>
      </w:r>
    </w:p>
  </w:footnote>
  <w:footnote w:type="continuationSeparator" w:id="0">
    <w:p w14:paraId="5A6FB432" w14:textId="77777777" w:rsidR="001C60C8" w:rsidRDefault="001C60C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112DA"/>
    <w:rsid w:val="00026D0D"/>
    <w:rsid w:val="00026D39"/>
    <w:rsid w:val="00030C2F"/>
    <w:rsid w:val="000722ED"/>
    <w:rsid w:val="00082790"/>
    <w:rsid w:val="00083BAA"/>
    <w:rsid w:val="000C1958"/>
    <w:rsid w:val="0010680C"/>
    <w:rsid w:val="00152B0B"/>
    <w:rsid w:val="00167772"/>
    <w:rsid w:val="001766D6"/>
    <w:rsid w:val="00192419"/>
    <w:rsid w:val="001C270D"/>
    <w:rsid w:val="001C60C8"/>
    <w:rsid w:val="001E1ECB"/>
    <w:rsid w:val="001E2320"/>
    <w:rsid w:val="002054DA"/>
    <w:rsid w:val="00207219"/>
    <w:rsid w:val="00214E28"/>
    <w:rsid w:val="0022424A"/>
    <w:rsid w:val="0025329E"/>
    <w:rsid w:val="0028007B"/>
    <w:rsid w:val="00284BBA"/>
    <w:rsid w:val="002875A8"/>
    <w:rsid w:val="003202FF"/>
    <w:rsid w:val="00331B19"/>
    <w:rsid w:val="00337FA9"/>
    <w:rsid w:val="00342225"/>
    <w:rsid w:val="00346084"/>
    <w:rsid w:val="00352B81"/>
    <w:rsid w:val="00394757"/>
    <w:rsid w:val="003A0150"/>
    <w:rsid w:val="003D2C35"/>
    <w:rsid w:val="003E24DF"/>
    <w:rsid w:val="0041428F"/>
    <w:rsid w:val="004422EF"/>
    <w:rsid w:val="00466EB3"/>
    <w:rsid w:val="004A14DD"/>
    <w:rsid w:val="004A2B0D"/>
    <w:rsid w:val="004A6E12"/>
    <w:rsid w:val="004B6DFA"/>
    <w:rsid w:val="004F3951"/>
    <w:rsid w:val="00595AE7"/>
    <w:rsid w:val="005C0688"/>
    <w:rsid w:val="005C2210"/>
    <w:rsid w:val="005E3E9A"/>
    <w:rsid w:val="00615018"/>
    <w:rsid w:val="0062123A"/>
    <w:rsid w:val="00625600"/>
    <w:rsid w:val="00637953"/>
    <w:rsid w:val="00646E75"/>
    <w:rsid w:val="00665988"/>
    <w:rsid w:val="006B722B"/>
    <w:rsid w:val="006E771A"/>
    <w:rsid w:val="006F6F10"/>
    <w:rsid w:val="00783E79"/>
    <w:rsid w:val="007A70C2"/>
    <w:rsid w:val="007B5AE8"/>
    <w:rsid w:val="007D2045"/>
    <w:rsid w:val="007F5192"/>
    <w:rsid w:val="0080506F"/>
    <w:rsid w:val="0081783C"/>
    <w:rsid w:val="00831721"/>
    <w:rsid w:val="00855526"/>
    <w:rsid w:val="00862A06"/>
    <w:rsid w:val="00896701"/>
    <w:rsid w:val="00896847"/>
    <w:rsid w:val="008A7FEF"/>
    <w:rsid w:val="00955E73"/>
    <w:rsid w:val="00964CFD"/>
    <w:rsid w:val="009A2B32"/>
    <w:rsid w:val="009F4C5A"/>
    <w:rsid w:val="00A20B22"/>
    <w:rsid w:val="00A26FE7"/>
    <w:rsid w:val="00A66B18"/>
    <w:rsid w:val="00A6783B"/>
    <w:rsid w:val="00A96CF8"/>
    <w:rsid w:val="00AA01D8"/>
    <w:rsid w:val="00AA089B"/>
    <w:rsid w:val="00AA0CEA"/>
    <w:rsid w:val="00AE1388"/>
    <w:rsid w:val="00AE6588"/>
    <w:rsid w:val="00AF3982"/>
    <w:rsid w:val="00B161B2"/>
    <w:rsid w:val="00B20AB1"/>
    <w:rsid w:val="00B50294"/>
    <w:rsid w:val="00B57D6E"/>
    <w:rsid w:val="00B93312"/>
    <w:rsid w:val="00BD15ED"/>
    <w:rsid w:val="00C12FEC"/>
    <w:rsid w:val="00C701F7"/>
    <w:rsid w:val="00C70786"/>
    <w:rsid w:val="00CD2EC4"/>
    <w:rsid w:val="00D10958"/>
    <w:rsid w:val="00D401A3"/>
    <w:rsid w:val="00D47FA9"/>
    <w:rsid w:val="00D66593"/>
    <w:rsid w:val="00DE6DA2"/>
    <w:rsid w:val="00DF2D30"/>
    <w:rsid w:val="00E11C06"/>
    <w:rsid w:val="00E33F3E"/>
    <w:rsid w:val="00E472E7"/>
    <w:rsid w:val="00E4786A"/>
    <w:rsid w:val="00E55D74"/>
    <w:rsid w:val="00E6540C"/>
    <w:rsid w:val="00E655C9"/>
    <w:rsid w:val="00E81E2A"/>
    <w:rsid w:val="00EE0952"/>
    <w:rsid w:val="00F07C36"/>
    <w:rsid w:val="00F1373D"/>
    <w:rsid w:val="00FD1A9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78A7C27-52A7-47AA-BF88-5C3EDD9A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2022-04-17T22:21:00Z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